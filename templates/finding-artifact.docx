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FA7A3" w14:textId="77777777" w:rsidR="004F2779" w:rsidRPr="0024731E" w:rsidRDefault="004F2779" w:rsidP="004F2779">
      <w:pPr>
        <w:pStyle w:val="Heading2"/>
      </w:pPr>
      <w:bookmarkStart w:id="0" w:name="_Toc120296838"/>
      <w:r w:rsidRPr="0024731E">
        <w:t>KS-01 Finding name</w:t>
      </w:r>
      <w:bookmarkEnd w:id="0"/>
    </w:p>
    <w:p w14:paraId="5B0EDD4C" w14:textId="77777777" w:rsidR="004F2779" w:rsidRPr="008842DA" w:rsidRDefault="004F2779" w:rsidP="004F2779">
      <w:pPr>
        <w:rPr>
          <w:rFonts w:cs="Arial"/>
          <w:lang w:eastAsia="en-IN"/>
        </w:rPr>
      </w:pPr>
    </w:p>
    <w:p w14:paraId="644C9894" w14:textId="77777777" w:rsidR="004F2779" w:rsidRPr="008842DA" w:rsidRDefault="004F2779" w:rsidP="004F2779">
      <w:pPr>
        <w:rPr>
          <w:rFonts w:cs="Arial"/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5"/>
        <w:gridCol w:w="7575"/>
      </w:tblGrid>
      <w:tr w:rsidR="004F2779" w:rsidRPr="008842DA" w14:paraId="67A284EA" w14:textId="77777777" w:rsidTr="00FD07CA">
        <w:trPr>
          <w:trHeight w:val="302"/>
        </w:trPr>
        <w:tc>
          <w:tcPr>
            <w:tcW w:w="1785" w:type="dxa"/>
            <w:shd w:val="clear" w:color="auto" w:fill="DBE5F1" w:themeFill="accent1" w:themeFillTint="33"/>
            <w:vAlign w:val="center"/>
          </w:tcPr>
          <w:p w14:paraId="69865C26" w14:textId="77777777" w:rsidR="004F2779" w:rsidRPr="008842DA" w:rsidRDefault="004F2779" w:rsidP="00FD07CA">
            <w:pPr>
              <w:rPr>
                <w:rFonts w:cs="Arial"/>
                <w:lang w:val="en-US"/>
              </w:rPr>
            </w:pPr>
            <w:r w:rsidRPr="008842DA">
              <w:rPr>
                <w:rFonts w:cs="Arial"/>
                <w:lang w:val="en-US"/>
              </w:rPr>
              <w:t>Severity</w:t>
            </w:r>
          </w:p>
        </w:tc>
        <w:tc>
          <w:tcPr>
            <w:tcW w:w="7575" w:type="dxa"/>
            <w:shd w:val="clear" w:color="auto" w:fill="FF0000"/>
          </w:tcPr>
          <w:p w14:paraId="628A1DB5" w14:textId="77777777" w:rsidR="004F2779" w:rsidRPr="008842DA" w:rsidRDefault="004F2779" w:rsidP="00FD07CA">
            <w:pPr>
              <w:jc w:val="center"/>
              <w:rPr>
                <w:rFonts w:cs="Arial"/>
                <w:b/>
                <w:bCs/>
                <w:color w:val="FFFFFF" w:themeColor="background1"/>
                <w:lang w:val="en-US"/>
              </w:rPr>
            </w:pPr>
            <w:r w:rsidRPr="008842DA">
              <w:rPr>
                <w:rFonts w:cs="Arial"/>
                <w:lang w:val="en-US"/>
              </w:rPr>
              <w:t>High</w:t>
            </w:r>
          </w:p>
        </w:tc>
      </w:tr>
    </w:tbl>
    <w:p w14:paraId="60D1EEE1" w14:textId="77777777" w:rsidR="004F2779" w:rsidRPr="008842DA" w:rsidRDefault="004F2779" w:rsidP="004F2779">
      <w:pPr>
        <w:rPr>
          <w:rFonts w:cs="Arial"/>
          <w:b/>
          <w:u w:val="single"/>
        </w:rPr>
      </w:pPr>
    </w:p>
    <w:p w14:paraId="70C620D3" w14:textId="77777777" w:rsidR="004F2779" w:rsidRPr="008842DA" w:rsidRDefault="004F2779" w:rsidP="004F2779">
      <w:pPr>
        <w:rPr>
          <w:rFonts w:cs="Arial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1"/>
        <w:gridCol w:w="3122"/>
        <w:gridCol w:w="3117"/>
      </w:tblGrid>
      <w:tr w:rsidR="004F2779" w:rsidRPr="008842DA" w14:paraId="2391D7A4" w14:textId="77777777" w:rsidTr="00FD07CA">
        <w:tc>
          <w:tcPr>
            <w:tcW w:w="3111" w:type="dxa"/>
          </w:tcPr>
          <w:p w14:paraId="7BE63EDA" w14:textId="77777777" w:rsidR="004F2779" w:rsidRPr="008842DA" w:rsidRDefault="004F2779" w:rsidP="00FD07CA">
            <w:pPr>
              <w:jc w:val="center"/>
              <w:rPr>
                <w:rFonts w:cs="Arial"/>
                <w:b/>
                <w:lang w:val="en-US"/>
              </w:rPr>
            </w:pPr>
            <w:r w:rsidRPr="008842DA">
              <w:rPr>
                <w:rFonts w:cs="Arial"/>
                <w:b/>
                <w:bCs/>
                <w:lang w:val="en-US"/>
              </w:rPr>
              <w:t>Impact</w:t>
            </w:r>
          </w:p>
        </w:tc>
        <w:tc>
          <w:tcPr>
            <w:tcW w:w="3122" w:type="dxa"/>
          </w:tcPr>
          <w:p w14:paraId="4B06294E" w14:textId="77777777" w:rsidR="004F2779" w:rsidRPr="008842DA" w:rsidRDefault="004F2779" w:rsidP="00FD07CA">
            <w:pPr>
              <w:jc w:val="center"/>
              <w:rPr>
                <w:rFonts w:cs="Arial"/>
                <w:b/>
                <w:lang w:val="en-US"/>
              </w:rPr>
            </w:pPr>
            <w:r w:rsidRPr="008842DA">
              <w:rPr>
                <w:rFonts w:cs="Arial"/>
                <w:b/>
                <w:bCs/>
                <w:lang w:val="en-US"/>
              </w:rPr>
              <w:t>Likelihood</w:t>
            </w:r>
          </w:p>
        </w:tc>
        <w:tc>
          <w:tcPr>
            <w:tcW w:w="3117" w:type="dxa"/>
          </w:tcPr>
          <w:p w14:paraId="466B75C5" w14:textId="77777777" w:rsidR="004F2779" w:rsidRPr="008842DA" w:rsidRDefault="004F2779" w:rsidP="00FD07CA">
            <w:pPr>
              <w:jc w:val="center"/>
              <w:rPr>
                <w:rFonts w:cs="Arial"/>
                <w:b/>
                <w:lang w:val="en-US"/>
              </w:rPr>
            </w:pPr>
            <w:r w:rsidRPr="008842DA">
              <w:rPr>
                <w:rFonts w:cs="Arial"/>
                <w:b/>
                <w:bCs/>
                <w:lang w:val="en-US"/>
              </w:rPr>
              <w:t>Difficulty</w:t>
            </w:r>
          </w:p>
        </w:tc>
      </w:tr>
      <w:tr w:rsidR="004F2779" w:rsidRPr="008842DA" w14:paraId="5533ED6E" w14:textId="77777777" w:rsidTr="00FD07CA">
        <w:tc>
          <w:tcPr>
            <w:tcW w:w="3111" w:type="dxa"/>
            <w:shd w:val="clear" w:color="auto" w:fill="FF0000"/>
          </w:tcPr>
          <w:p w14:paraId="2D0A7696" w14:textId="77777777" w:rsidR="004F2779" w:rsidRPr="008842DA" w:rsidRDefault="004F2779" w:rsidP="00FD07CA">
            <w:pPr>
              <w:jc w:val="center"/>
              <w:rPr>
                <w:rFonts w:cs="Arial"/>
                <w:lang w:val="en-US"/>
              </w:rPr>
            </w:pPr>
            <w:r w:rsidRPr="008842DA">
              <w:rPr>
                <w:rFonts w:cs="Arial"/>
                <w:lang w:val="en-US"/>
              </w:rPr>
              <w:t>High</w:t>
            </w:r>
          </w:p>
        </w:tc>
        <w:tc>
          <w:tcPr>
            <w:tcW w:w="3122" w:type="dxa"/>
            <w:shd w:val="clear" w:color="auto" w:fill="F79646" w:themeFill="accent6"/>
          </w:tcPr>
          <w:p w14:paraId="05742154" w14:textId="77777777" w:rsidR="004F2779" w:rsidRPr="0024731E" w:rsidRDefault="004F2779" w:rsidP="00FD07CA">
            <w:pPr>
              <w:jc w:val="center"/>
              <w:rPr>
                <w:rFonts w:cs="Arial"/>
                <w:lang w:val="en-US"/>
              </w:rPr>
            </w:pPr>
            <w:r w:rsidRPr="0024731E">
              <w:rPr>
                <w:rFonts w:cs="Arial"/>
                <w:lang w:val="en-US"/>
              </w:rPr>
              <w:t>Medium</w:t>
            </w:r>
          </w:p>
        </w:tc>
        <w:tc>
          <w:tcPr>
            <w:tcW w:w="3117" w:type="dxa"/>
            <w:shd w:val="clear" w:color="auto" w:fill="00B050"/>
          </w:tcPr>
          <w:p w14:paraId="532F35E8" w14:textId="77777777" w:rsidR="004F2779" w:rsidRPr="008842DA" w:rsidRDefault="004F2779" w:rsidP="00FD07CA">
            <w:pPr>
              <w:tabs>
                <w:tab w:val="center" w:pos="1450"/>
                <w:tab w:val="right" w:pos="2901"/>
              </w:tabs>
              <w:rPr>
                <w:rFonts w:cs="Arial"/>
                <w:lang w:val="en-US"/>
              </w:rPr>
            </w:pPr>
            <w:r w:rsidRPr="008842DA">
              <w:rPr>
                <w:rFonts w:cs="Arial"/>
                <w:lang w:val="en-US"/>
              </w:rPr>
              <w:tab/>
            </w:r>
            <w:r>
              <w:rPr>
                <w:rFonts w:cs="Arial"/>
                <w:lang w:val="en-US"/>
              </w:rPr>
              <w:t>Low</w:t>
            </w:r>
            <w:r w:rsidRPr="008842DA">
              <w:rPr>
                <w:rFonts w:cs="Arial"/>
                <w:lang w:val="en-US"/>
              </w:rPr>
              <w:tab/>
            </w:r>
          </w:p>
        </w:tc>
      </w:tr>
    </w:tbl>
    <w:p w14:paraId="4428813B" w14:textId="77777777" w:rsidR="004F2779" w:rsidRPr="008842DA" w:rsidRDefault="004F2779" w:rsidP="004F2779">
      <w:pPr>
        <w:rPr>
          <w:rFonts w:cs="Arial"/>
          <w:b/>
          <w:u w:val="single"/>
        </w:rPr>
      </w:pPr>
    </w:p>
    <w:p w14:paraId="60F2A054" w14:textId="77777777" w:rsidR="004F2779" w:rsidRPr="008842DA" w:rsidRDefault="004F2779" w:rsidP="004F2779">
      <w:pPr>
        <w:rPr>
          <w:rFonts w:cs="Arial"/>
          <w:b/>
          <w:u w:val="single"/>
        </w:rPr>
      </w:pPr>
      <w:r w:rsidRPr="008842DA">
        <w:rPr>
          <w:rFonts w:cs="Arial"/>
          <w:b/>
          <w:bCs/>
          <w:u w:val="single"/>
        </w:rPr>
        <w:t>Description</w:t>
      </w:r>
    </w:p>
    <w:p w14:paraId="56FDA5EF" w14:textId="77777777" w:rsidR="004F2779" w:rsidRDefault="004F2779" w:rsidP="004F2779">
      <w:pPr>
        <w:rPr>
          <w:rFonts w:cs="Arial"/>
          <w:color w:val="000000"/>
          <w:sz w:val="27"/>
          <w:szCs w:val="27"/>
          <w:lang w:val="en-CL"/>
        </w:rPr>
      </w:pPr>
    </w:p>
    <w:p w14:paraId="5BD39F7C" w14:textId="77777777" w:rsidR="004F2779" w:rsidRPr="000A3910" w:rsidRDefault="004F2779" w:rsidP="004F2779">
      <w:pPr>
        <w:rPr>
          <w:rFonts w:cs="Arial"/>
          <w:b/>
          <w:bCs/>
          <w:u w:val="single"/>
        </w:rPr>
      </w:pPr>
      <w:r w:rsidRPr="008842DA">
        <w:rPr>
          <w:rFonts w:cs="Arial"/>
          <w:b/>
          <w:bCs/>
          <w:u w:val="single"/>
        </w:rPr>
        <w:t>Impact</w:t>
      </w:r>
    </w:p>
    <w:p w14:paraId="609A33D5" w14:textId="77777777" w:rsidR="004F2779" w:rsidRDefault="004F2779" w:rsidP="004F2779">
      <w:pPr>
        <w:rPr>
          <w:rFonts w:cs="Arial"/>
          <w:color w:val="000000"/>
          <w:sz w:val="27"/>
          <w:szCs w:val="27"/>
          <w:lang w:val="en-CL"/>
        </w:rPr>
      </w:pPr>
    </w:p>
    <w:p w14:paraId="16C35FC7" w14:textId="77777777" w:rsidR="004F2779" w:rsidRPr="000A3910" w:rsidRDefault="004F2779" w:rsidP="004F2779">
      <w:pPr>
        <w:rPr>
          <w:rFonts w:cs="Arial"/>
          <w:b/>
          <w:bCs/>
          <w:u w:val="single"/>
        </w:rPr>
      </w:pPr>
      <w:r w:rsidRPr="008842DA">
        <w:rPr>
          <w:rFonts w:cs="Arial"/>
          <w:b/>
          <w:bCs/>
          <w:u w:val="single"/>
        </w:rPr>
        <w:t>Evidence</w:t>
      </w:r>
    </w:p>
    <w:p w14:paraId="603E1043" w14:textId="77777777" w:rsidR="004F2779" w:rsidRPr="008842DA" w:rsidRDefault="004F2779" w:rsidP="004F2779">
      <w:pPr>
        <w:rPr>
          <w:rFonts w:cs="Arial"/>
          <w:b/>
          <w:bCs/>
          <w:u w:val="single"/>
        </w:rPr>
      </w:pPr>
    </w:p>
    <w:p w14:paraId="4802B24E" w14:textId="77777777" w:rsidR="004F2779" w:rsidRDefault="004F2779" w:rsidP="004F2779">
      <w:pPr>
        <w:rPr>
          <w:rFonts w:cs="Arial"/>
        </w:rPr>
      </w:pPr>
      <w:r w:rsidRPr="008842DA">
        <w:rPr>
          <w:rFonts w:cs="Arial"/>
          <w:b/>
          <w:bCs/>
          <w:u w:val="single"/>
        </w:rPr>
        <w:t>Affected Resource</w:t>
      </w:r>
      <w:r w:rsidRPr="008842DA">
        <w:rPr>
          <w:rFonts w:cs="Arial"/>
        </w:rPr>
        <w:t xml:space="preserve"> </w:t>
      </w:r>
    </w:p>
    <w:p w14:paraId="2A7F3D9E" w14:textId="77777777" w:rsidR="004F2779" w:rsidRDefault="004F2779" w:rsidP="004F2779">
      <w:pPr>
        <w:rPr>
          <w:rFonts w:cs="Arial"/>
          <w:color w:val="000000"/>
          <w:szCs w:val="20"/>
        </w:rPr>
      </w:pPr>
    </w:p>
    <w:p w14:paraId="6E6BA3B9" w14:textId="77777777" w:rsidR="004F2779" w:rsidRDefault="004F2779" w:rsidP="004F2779">
      <w:pPr>
        <w:rPr>
          <w:rFonts w:cs="Arial"/>
          <w:b/>
          <w:bCs/>
          <w:u w:val="single"/>
        </w:rPr>
      </w:pPr>
      <w:r w:rsidRPr="008842DA">
        <w:rPr>
          <w:rFonts w:cs="Arial"/>
          <w:b/>
          <w:bCs/>
          <w:u w:val="single"/>
        </w:rPr>
        <w:t>Recommendation</w:t>
      </w:r>
    </w:p>
    <w:p w14:paraId="188626E1" w14:textId="179BAEDD" w:rsidR="006C3092" w:rsidRPr="004F2779" w:rsidRDefault="006C3092" w:rsidP="004F2779">
      <w:pPr>
        <w:spacing w:after="200" w:line="276" w:lineRule="auto"/>
        <w:rPr>
          <w:rFonts w:eastAsiaTheme="majorEastAsia" w:cs="Arial"/>
          <w:b/>
          <w:sz w:val="28"/>
          <w:szCs w:val="26"/>
          <w:highlight w:val="yellow"/>
        </w:rPr>
      </w:pPr>
    </w:p>
    <w:sectPr w:rsidR="006C3092" w:rsidRPr="004F2779" w:rsidSect="00907BFA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440" w:right="1440" w:bottom="1440" w:left="1440" w:header="45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9042F" w14:textId="77777777" w:rsidR="00430E87" w:rsidRDefault="00430E87" w:rsidP="008E1779">
      <w:r>
        <w:separator/>
      </w:r>
    </w:p>
  </w:endnote>
  <w:endnote w:type="continuationSeparator" w:id="0">
    <w:p w14:paraId="259CD18E" w14:textId="77777777" w:rsidR="00430E87" w:rsidRDefault="00430E87" w:rsidP="008E1779">
      <w:r>
        <w:continuationSeparator/>
      </w:r>
    </w:p>
  </w:endnote>
  <w:endnote w:type="continuationNotice" w:id="1">
    <w:p w14:paraId="42CB14CF" w14:textId="77777777" w:rsidR="00430E87" w:rsidRDefault="00430E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ork Sans Light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ork Sans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ork Sans SemiBold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D8F3D" w14:textId="6B98DCBB" w:rsidR="004320CA" w:rsidRDefault="008B60D4" w:rsidP="0094460C">
    <w:pPr>
      <w:spacing w:before="120"/>
      <w:rPr>
        <w:color w:val="717074"/>
        <w:sz w:val="18"/>
      </w:rPr>
    </w:pPr>
    <w:r>
      <w:rPr>
        <w:noProof/>
        <w:color w:val="717074"/>
        <w:sz w:val="18"/>
      </w:rPr>
      <mc:AlternateContent>
        <mc:Choice Requires="wps">
          <w:drawing>
            <wp:inline distT="0" distB="0" distL="0" distR="0" wp14:anchorId="5B19B5A4" wp14:editId="7DC74B0A">
              <wp:extent cx="5943600" cy="635"/>
              <wp:effectExtent l="0" t="31750" r="0" b="36830"/>
              <wp:docPr id="5" name="Horizontal Lin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Rot="1"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5943600" cy="635"/>
                      </a:xfrm>
                      <a:prstGeom prst="rect">
                        <a:avLst/>
                      </a:prstGeom>
                      <a:noFill/>
                      <a:ln w="9525">
                        <a:gradFill rotWithShape="0">
                          <a:gsLst>
                            <a:gs pos="0">
                              <a:srgbClr val="A0A0A0"/>
                            </a:gs>
                            <a:gs pos="100000">
                              <a:srgbClr val="E3E3E3"/>
                            </a:gs>
                          </a:gsLst>
                          <a:lin ang="5400000"/>
                        </a:gra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 xmlns:arto="http://schemas.microsoft.com/office/word/2006/arto">
          <w:pict>
            <v:rect id="Horizontal Line 2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w14:anchorId="6FEF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">
              <o:lock v:ext="edit" rotation="t" verticies="t" text="t" aspectratio="t" shapetype="t"/>
              <w10:anchorlock/>
            </v:rect>
          </w:pict>
        </mc:Fallback>
      </mc:AlternateContent>
    </w:r>
  </w:p>
  <w:p w14:paraId="5E4CFB43" w14:textId="1455282D" w:rsidR="00D75205" w:rsidRPr="006019AA" w:rsidRDefault="004320CA" w:rsidP="00182933">
    <w:pPr>
      <w:tabs>
        <w:tab w:val="center" w:pos="4680"/>
        <w:tab w:val="right" w:pos="9360"/>
      </w:tabs>
      <w:jc w:val="right"/>
      <w:rPr>
        <w:bCs/>
        <w:color w:val="717074"/>
        <w:sz w:val="18"/>
      </w:rPr>
    </w:pPr>
    <w:r w:rsidRPr="00170D00">
      <w:rPr>
        <w:color w:val="717074"/>
        <w:sz w:val="18"/>
      </w:rPr>
      <w:t>©</w:t>
    </w:r>
    <w:r>
      <w:rPr>
        <w:color w:val="717074"/>
        <w:sz w:val="18"/>
      </w:rPr>
      <w:t xml:space="preserve"> </w:t>
    </w:r>
    <w:r w:rsidRPr="00170D00">
      <w:rPr>
        <w:color w:val="717074"/>
        <w:sz w:val="18"/>
      </w:rPr>
      <w:t>20</w:t>
    </w:r>
    <w:r w:rsidR="0052070E">
      <w:rPr>
        <w:color w:val="717074"/>
        <w:sz w:val="18"/>
      </w:rPr>
      <w:t>2</w:t>
    </w:r>
    <w:r w:rsidR="00533995">
      <w:rPr>
        <w:color w:val="717074"/>
        <w:sz w:val="18"/>
      </w:rPr>
      <w:t>2</w:t>
    </w:r>
    <w:r w:rsidRPr="00170D00">
      <w:rPr>
        <w:color w:val="717074"/>
        <w:sz w:val="18"/>
      </w:rPr>
      <w:t xml:space="preserve"> </w:t>
    </w:r>
    <w:proofErr w:type="spellStart"/>
    <w:r w:rsidRPr="00170D00">
      <w:rPr>
        <w:color w:val="717074"/>
        <w:sz w:val="18"/>
      </w:rPr>
      <w:t>Kudelski</w:t>
    </w:r>
    <w:proofErr w:type="spellEnd"/>
    <w:r w:rsidRPr="00170D00">
      <w:rPr>
        <w:color w:val="717074"/>
        <w:sz w:val="18"/>
      </w:rPr>
      <w:t xml:space="preserve"> Security, Inc. </w:t>
    </w:r>
    <w:r>
      <w:rPr>
        <w:color w:val="717074"/>
        <w:sz w:val="18"/>
      </w:rPr>
      <w:t xml:space="preserve">Confidential and Proprietary. </w:t>
    </w:r>
    <w:r w:rsidRPr="00170D00">
      <w:rPr>
        <w:color w:val="717074"/>
        <w:sz w:val="18"/>
      </w:rPr>
      <w:t>All Rights Reserved.</w:t>
    </w:r>
    <w:r w:rsidR="00D75205">
      <w:rPr>
        <w:color w:val="717074"/>
        <w:sz w:val="18"/>
      </w:rPr>
      <w:t xml:space="preserve"> </w:t>
    </w:r>
    <w:r w:rsidR="00182933">
      <w:rPr>
        <w:color w:val="717074"/>
        <w:sz w:val="18"/>
      </w:rPr>
      <w:t xml:space="preserve">             </w:t>
    </w:r>
    <w:r w:rsidR="00D75205" w:rsidRPr="00AA7DD4">
      <w:rPr>
        <w:color w:val="717074"/>
        <w:sz w:val="18"/>
      </w:rPr>
      <w:t xml:space="preserve">Version </w:t>
    </w:r>
    <w:sdt>
      <w:sdtPr>
        <w:rPr>
          <w:bCs/>
          <w:color w:val="717074"/>
          <w:sz w:val="18"/>
        </w:rPr>
        <w:alias w:val="Category"/>
        <w:tag w:val=""/>
        <w:id w:val="1911341817"/>
        <w:placeholder>
          <w:docPart w:val="0FDA6A0EE0FF417AB66C746D4775E257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C01375">
          <w:rPr>
            <w:bCs/>
            <w:color w:val="717074"/>
            <w:sz w:val="18"/>
          </w:rPr>
          <w:t>1.0</w:t>
        </w:r>
      </w:sdtContent>
    </w:sdt>
    <w:r w:rsidR="00D75205">
      <w:rPr>
        <w:color w:val="717074"/>
        <w:sz w:val="18"/>
      </w:rPr>
      <w:t xml:space="preserve">  |  </w:t>
    </w:r>
    <w:sdt>
      <w:sdtPr>
        <w:rPr>
          <w:bCs/>
          <w:color w:val="717074"/>
          <w:sz w:val="18"/>
        </w:rPr>
        <w:alias w:val="Publish Date"/>
        <w:tag w:val=""/>
        <w:id w:val="1085572902"/>
        <w:dataBinding w:prefixMappings="xmlns:ns0='http://schemas.microsoft.com/office/2006/coverPageProps' " w:xpath="/ns0:CoverPageProperties[1]/ns0:PublishDate[1]" w:storeItemID="{55AF091B-3C7A-41E3-B477-F2FDAA23CFDA}"/>
        <w:date w:fullDate="2022-07-20T00:00:00Z">
          <w:dateFormat w:val="M/d/yyyy"/>
          <w:lid w:val="en-US"/>
          <w:storeMappedDataAs w:val="dateTime"/>
          <w:calendar w:val="gregorian"/>
        </w:date>
      </w:sdtPr>
      <w:sdtContent>
        <w:r w:rsidR="00C01375">
          <w:rPr>
            <w:bCs/>
            <w:color w:val="717074"/>
            <w:sz w:val="18"/>
          </w:rPr>
          <w:t>7/20/2022</w:t>
        </w:r>
      </w:sdtContent>
    </w:sdt>
  </w:p>
  <w:p w14:paraId="4A502CF4" w14:textId="77777777" w:rsidR="00D75205" w:rsidRDefault="004320CA" w:rsidP="00D75205">
    <w:pPr>
      <w:tabs>
        <w:tab w:val="center" w:pos="4680"/>
        <w:tab w:val="right" w:pos="9360"/>
      </w:tabs>
      <w:jc w:val="right"/>
      <w:rPr>
        <w:bCs/>
        <w:color w:val="717074"/>
        <w:sz w:val="18"/>
      </w:rPr>
    </w:pPr>
    <w:r w:rsidRPr="00170D00">
      <w:rPr>
        <w:color w:val="717074"/>
        <w:sz w:val="18"/>
      </w:rPr>
      <w:ptab w:relativeTo="margin" w:alignment="right" w:leader="none"/>
    </w:r>
    <w:r w:rsidRPr="00170D00">
      <w:rPr>
        <w:color w:val="717074"/>
        <w:sz w:val="18"/>
      </w:rPr>
      <w:t xml:space="preserve">Page </w:t>
    </w:r>
    <w:r w:rsidRPr="00170D00">
      <w:rPr>
        <w:bCs/>
        <w:color w:val="717074"/>
        <w:sz w:val="18"/>
      </w:rPr>
      <w:fldChar w:fldCharType="begin"/>
    </w:r>
    <w:r w:rsidRPr="00170D00">
      <w:rPr>
        <w:color w:val="717074"/>
        <w:sz w:val="18"/>
      </w:rPr>
      <w:instrText xml:space="preserve"> PAGE  \* Arabic  \* MERGEFORMAT </w:instrText>
    </w:r>
    <w:r w:rsidRPr="00170D00">
      <w:rPr>
        <w:bCs/>
        <w:color w:val="717074"/>
        <w:sz w:val="18"/>
      </w:rPr>
      <w:fldChar w:fldCharType="separate"/>
    </w:r>
    <w:r>
      <w:rPr>
        <w:noProof/>
        <w:color w:val="717074"/>
        <w:sz w:val="18"/>
      </w:rPr>
      <w:t>10</w:t>
    </w:r>
    <w:r w:rsidRPr="00170D00">
      <w:rPr>
        <w:bCs/>
        <w:color w:val="717074"/>
        <w:sz w:val="18"/>
      </w:rPr>
      <w:fldChar w:fldCharType="end"/>
    </w:r>
    <w:r w:rsidRPr="00170D00">
      <w:rPr>
        <w:color w:val="717074"/>
        <w:sz w:val="18"/>
      </w:rPr>
      <w:t xml:space="preserve"> of </w:t>
    </w:r>
    <w:r w:rsidRPr="00170D00">
      <w:rPr>
        <w:bCs/>
        <w:color w:val="717074"/>
        <w:sz w:val="18"/>
      </w:rPr>
      <w:fldChar w:fldCharType="begin"/>
    </w:r>
    <w:r w:rsidRPr="00170D00">
      <w:rPr>
        <w:color w:val="717074"/>
        <w:sz w:val="18"/>
      </w:rPr>
      <w:instrText xml:space="preserve"> NUMPAGES  \* Arabic  \* MERGEFORMAT </w:instrText>
    </w:r>
    <w:r w:rsidRPr="00170D00">
      <w:rPr>
        <w:bCs/>
        <w:color w:val="717074"/>
        <w:sz w:val="18"/>
      </w:rPr>
      <w:fldChar w:fldCharType="separate"/>
    </w:r>
    <w:r>
      <w:rPr>
        <w:noProof/>
        <w:color w:val="717074"/>
        <w:sz w:val="18"/>
      </w:rPr>
      <w:t>12</w:t>
    </w:r>
    <w:r w:rsidRPr="00170D00">
      <w:rPr>
        <w:bCs/>
        <w:color w:val="717074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21EAB" w14:textId="77777777" w:rsidR="00B06323" w:rsidRDefault="00B06323" w:rsidP="00B06323">
    <w:pPr>
      <w:spacing w:before="120"/>
      <w:rPr>
        <w:color w:val="717074"/>
        <w:sz w:val="18"/>
      </w:rPr>
    </w:pPr>
    <w:r>
      <w:rPr>
        <w:noProof/>
        <w:color w:val="717074"/>
        <w:sz w:val="18"/>
      </w:rPr>
      <mc:AlternateContent>
        <mc:Choice Requires="wps">
          <w:drawing>
            <wp:inline distT="0" distB="0" distL="0" distR="0" wp14:anchorId="458E48C1" wp14:editId="7E89F25F">
              <wp:extent cx="5943600" cy="635"/>
              <wp:effectExtent l="0" t="31750" r="0" b="36830"/>
              <wp:docPr id="3" name="Horizontal Lin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Rot="1"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5943600" cy="635"/>
                      </a:xfrm>
                      <a:prstGeom prst="rect">
                        <a:avLst/>
                      </a:prstGeom>
                      <a:noFill/>
                      <a:ln w="9525">
                        <a:gradFill rotWithShape="0">
                          <a:gsLst>
                            <a:gs pos="0">
                              <a:srgbClr val="A0A0A0"/>
                            </a:gs>
                            <a:gs pos="100000">
                              <a:srgbClr val="E3E3E3"/>
                            </a:gs>
                          </a:gsLst>
                          <a:lin ang="5400000"/>
                        </a:gra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2910C76" id="Horizontal Line 2" o:spid="_x0000_s102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  <o:lock v:ext="edit" rotation="t" aspectratio="t" verticies="t" text="t" shapetype="t"/>
              <w10:anchorlock/>
            </v:rect>
          </w:pict>
        </mc:Fallback>
      </mc:AlternateContent>
    </w:r>
  </w:p>
  <w:p w14:paraId="670F7A2F" w14:textId="77777777" w:rsidR="00B06323" w:rsidRPr="006019AA" w:rsidRDefault="00B06323" w:rsidP="00B06323">
    <w:pPr>
      <w:tabs>
        <w:tab w:val="center" w:pos="4680"/>
        <w:tab w:val="right" w:pos="9360"/>
      </w:tabs>
      <w:jc w:val="right"/>
      <w:rPr>
        <w:bCs/>
        <w:color w:val="717074"/>
        <w:sz w:val="18"/>
      </w:rPr>
    </w:pPr>
    <w:r w:rsidRPr="00170D00">
      <w:rPr>
        <w:color w:val="717074"/>
        <w:sz w:val="18"/>
      </w:rPr>
      <w:t>©</w:t>
    </w:r>
    <w:r>
      <w:rPr>
        <w:color w:val="717074"/>
        <w:sz w:val="18"/>
      </w:rPr>
      <w:t xml:space="preserve"> </w:t>
    </w:r>
    <w:r w:rsidRPr="00170D00">
      <w:rPr>
        <w:color w:val="717074"/>
        <w:sz w:val="18"/>
      </w:rPr>
      <w:t>20</w:t>
    </w:r>
    <w:r>
      <w:rPr>
        <w:color w:val="717074"/>
        <w:sz w:val="18"/>
      </w:rPr>
      <w:t>22</w:t>
    </w:r>
    <w:r w:rsidRPr="00170D00">
      <w:rPr>
        <w:color w:val="717074"/>
        <w:sz w:val="18"/>
      </w:rPr>
      <w:t xml:space="preserve"> </w:t>
    </w:r>
    <w:proofErr w:type="spellStart"/>
    <w:r w:rsidRPr="00170D00">
      <w:rPr>
        <w:color w:val="717074"/>
        <w:sz w:val="18"/>
      </w:rPr>
      <w:t>Kudelski</w:t>
    </w:r>
    <w:proofErr w:type="spellEnd"/>
    <w:r w:rsidRPr="00170D00">
      <w:rPr>
        <w:color w:val="717074"/>
        <w:sz w:val="18"/>
      </w:rPr>
      <w:t xml:space="preserve"> Security, Inc. </w:t>
    </w:r>
    <w:r>
      <w:rPr>
        <w:color w:val="717074"/>
        <w:sz w:val="18"/>
      </w:rPr>
      <w:t xml:space="preserve">Confidential and Proprietary. </w:t>
    </w:r>
    <w:r w:rsidRPr="00170D00">
      <w:rPr>
        <w:color w:val="717074"/>
        <w:sz w:val="18"/>
      </w:rPr>
      <w:t>All Rights Reserved.</w:t>
    </w:r>
    <w:r>
      <w:rPr>
        <w:color w:val="717074"/>
        <w:sz w:val="18"/>
      </w:rPr>
      <w:t xml:space="preserve">              </w:t>
    </w:r>
    <w:r w:rsidRPr="00AA7DD4">
      <w:rPr>
        <w:color w:val="717074"/>
        <w:sz w:val="18"/>
      </w:rPr>
      <w:t xml:space="preserve">Version </w:t>
    </w:r>
    <w:sdt>
      <w:sdtPr>
        <w:rPr>
          <w:bCs/>
          <w:color w:val="717074"/>
          <w:sz w:val="18"/>
        </w:rPr>
        <w:alias w:val="Category"/>
        <w:tag w:val=""/>
        <w:id w:val="1026285365"/>
        <w:placeholder>
          <w:docPart w:val="31EAA2338657B04DA8CE34316783C0DC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bCs/>
            <w:color w:val="717074"/>
            <w:sz w:val="18"/>
          </w:rPr>
          <w:t>1.0</w:t>
        </w:r>
      </w:sdtContent>
    </w:sdt>
    <w:r>
      <w:rPr>
        <w:color w:val="717074"/>
        <w:sz w:val="18"/>
      </w:rPr>
      <w:t xml:space="preserve">  |  </w:t>
    </w:r>
    <w:sdt>
      <w:sdtPr>
        <w:rPr>
          <w:bCs/>
          <w:color w:val="717074"/>
          <w:sz w:val="18"/>
        </w:rPr>
        <w:alias w:val="Publish Date"/>
        <w:tag w:val=""/>
        <w:id w:val="1371651513"/>
        <w:dataBinding w:prefixMappings="xmlns:ns0='http://schemas.microsoft.com/office/2006/coverPageProps' " w:xpath="/ns0:CoverPageProperties[1]/ns0:PublishDate[1]" w:storeItemID="{55AF091B-3C7A-41E3-B477-F2FDAA23CFDA}"/>
        <w:date w:fullDate="2022-07-20T00:00:00Z">
          <w:dateFormat w:val="M/d/yyyy"/>
          <w:lid w:val="en-US"/>
          <w:storeMappedDataAs w:val="dateTime"/>
          <w:calendar w:val="gregorian"/>
        </w:date>
      </w:sdtPr>
      <w:sdtContent>
        <w:r>
          <w:rPr>
            <w:bCs/>
            <w:color w:val="717074"/>
            <w:sz w:val="18"/>
          </w:rPr>
          <w:t>7/20/2022</w:t>
        </w:r>
      </w:sdtContent>
    </w:sdt>
  </w:p>
  <w:p w14:paraId="1C45ACF8" w14:textId="0CCEA5B5" w:rsidR="00B06323" w:rsidRPr="00B06323" w:rsidRDefault="00B06323" w:rsidP="00B06323">
    <w:pPr>
      <w:tabs>
        <w:tab w:val="center" w:pos="4680"/>
        <w:tab w:val="right" w:pos="9360"/>
      </w:tabs>
      <w:jc w:val="right"/>
      <w:rPr>
        <w:bCs/>
        <w:color w:val="717074"/>
        <w:sz w:val="18"/>
      </w:rPr>
    </w:pPr>
    <w:r w:rsidRPr="00170D00">
      <w:rPr>
        <w:color w:val="717074"/>
        <w:sz w:val="18"/>
      </w:rPr>
      <w:ptab w:relativeTo="margin" w:alignment="right" w:leader="none"/>
    </w:r>
    <w:r w:rsidRPr="00170D00">
      <w:rPr>
        <w:color w:val="717074"/>
        <w:sz w:val="18"/>
      </w:rPr>
      <w:t xml:space="preserve">Page </w:t>
    </w:r>
    <w:r w:rsidRPr="00170D00">
      <w:rPr>
        <w:bCs/>
        <w:color w:val="717074"/>
        <w:sz w:val="18"/>
      </w:rPr>
      <w:fldChar w:fldCharType="begin"/>
    </w:r>
    <w:r w:rsidRPr="00170D00">
      <w:rPr>
        <w:color w:val="717074"/>
        <w:sz w:val="18"/>
      </w:rPr>
      <w:instrText xml:space="preserve"> PAGE  \* Arabic  \* MERGEFORMAT </w:instrText>
    </w:r>
    <w:r w:rsidRPr="00170D00">
      <w:rPr>
        <w:bCs/>
        <w:color w:val="717074"/>
        <w:sz w:val="18"/>
      </w:rPr>
      <w:fldChar w:fldCharType="separate"/>
    </w:r>
    <w:r>
      <w:rPr>
        <w:bCs/>
        <w:color w:val="717074"/>
        <w:sz w:val="18"/>
      </w:rPr>
      <w:t>2</w:t>
    </w:r>
    <w:r w:rsidRPr="00170D00">
      <w:rPr>
        <w:bCs/>
        <w:color w:val="717074"/>
        <w:sz w:val="18"/>
      </w:rPr>
      <w:fldChar w:fldCharType="end"/>
    </w:r>
    <w:r w:rsidRPr="00170D00">
      <w:rPr>
        <w:color w:val="717074"/>
        <w:sz w:val="18"/>
      </w:rPr>
      <w:t xml:space="preserve"> of </w:t>
    </w:r>
    <w:r w:rsidRPr="00170D00">
      <w:rPr>
        <w:bCs/>
        <w:color w:val="717074"/>
        <w:sz w:val="18"/>
      </w:rPr>
      <w:fldChar w:fldCharType="begin"/>
    </w:r>
    <w:r w:rsidRPr="00170D00">
      <w:rPr>
        <w:color w:val="717074"/>
        <w:sz w:val="18"/>
      </w:rPr>
      <w:instrText xml:space="preserve"> NUMPAGES  \* Arabic  \* MERGEFORMAT </w:instrText>
    </w:r>
    <w:r w:rsidRPr="00170D00">
      <w:rPr>
        <w:bCs/>
        <w:color w:val="717074"/>
        <w:sz w:val="18"/>
      </w:rPr>
      <w:fldChar w:fldCharType="separate"/>
    </w:r>
    <w:r>
      <w:rPr>
        <w:bCs/>
        <w:color w:val="717074"/>
        <w:sz w:val="18"/>
      </w:rPr>
      <w:t>2</w:t>
    </w:r>
    <w:r w:rsidRPr="00170D00">
      <w:rPr>
        <w:bCs/>
        <w:color w:val="717074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6BD26" w14:textId="77777777" w:rsidR="00430E87" w:rsidRDefault="00430E87" w:rsidP="008E1779">
      <w:r>
        <w:separator/>
      </w:r>
    </w:p>
  </w:footnote>
  <w:footnote w:type="continuationSeparator" w:id="0">
    <w:p w14:paraId="1AA52D3B" w14:textId="77777777" w:rsidR="00430E87" w:rsidRDefault="00430E87" w:rsidP="008E1779">
      <w:r>
        <w:continuationSeparator/>
      </w:r>
    </w:p>
  </w:footnote>
  <w:footnote w:type="continuationNotice" w:id="1">
    <w:p w14:paraId="18C96C64" w14:textId="77777777" w:rsidR="00430E87" w:rsidRDefault="00430E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BFBFBF" w:themeColor="background1" w:themeShade="BF"/>
        <w:insideV w:val="none" w:sz="0" w:space="0" w:color="auto"/>
      </w:tblBorders>
      <w:tblLook w:val="04A0" w:firstRow="1" w:lastRow="0" w:firstColumn="1" w:lastColumn="0" w:noHBand="0" w:noVBand="1"/>
    </w:tblPr>
    <w:tblGrid>
      <w:gridCol w:w="2520"/>
      <w:gridCol w:w="6830"/>
    </w:tblGrid>
    <w:tr w:rsidR="004320CA" w:rsidRPr="00600D95" w14:paraId="566E84F3" w14:textId="77777777" w:rsidTr="00170D00">
      <w:trPr>
        <w:trHeight w:val="452"/>
      </w:trPr>
      <w:tc>
        <w:tcPr>
          <w:tcW w:w="2520" w:type="dxa"/>
        </w:tcPr>
        <w:p w14:paraId="21FB5F9F" w14:textId="77777777" w:rsidR="004320CA" w:rsidRPr="00600D95" w:rsidRDefault="004320CA" w:rsidP="006F7C22">
          <w:pPr>
            <w:tabs>
              <w:tab w:val="center" w:pos="4680"/>
              <w:tab w:val="right" w:pos="9360"/>
            </w:tabs>
            <w:rPr>
              <w:bCs/>
              <w:color w:val="717074"/>
              <w:sz w:val="18"/>
              <w:lang w:val="en-US"/>
            </w:rPr>
          </w:pPr>
          <w:r w:rsidRPr="00600D95">
            <w:rPr>
              <w:bCs/>
              <w:noProof/>
              <w:color w:val="003A63"/>
            </w:rPr>
            <w:drawing>
              <wp:inline distT="0" distB="0" distL="0" distR="0" wp14:anchorId="79FAA297" wp14:editId="1F3C6B07">
                <wp:extent cx="1371600" cy="391405"/>
                <wp:effectExtent l="0" t="0" r="0" b="889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-kudelski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391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30" w:type="dxa"/>
        </w:tcPr>
        <w:p w14:paraId="43901B3F" w14:textId="423B6523" w:rsidR="00D75205" w:rsidRPr="008B3BCB" w:rsidRDefault="00000000" w:rsidP="00D75205">
          <w:pPr>
            <w:tabs>
              <w:tab w:val="center" w:pos="4680"/>
              <w:tab w:val="right" w:pos="9360"/>
            </w:tabs>
            <w:jc w:val="right"/>
            <w:rPr>
              <w:bCs/>
              <w:color w:val="717074"/>
              <w:sz w:val="18"/>
              <w:lang w:val="en-US"/>
            </w:rPr>
          </w:pPr>
          <w:sdt>
            <w:sdtPr>
              <w:rPr>
                <w:bCs/>
                <w:color w:val="717074"/>
                <w:sz w:val="18"/>
              </w:rPr>
              <w:alias w:val="Company"/>
              <w:tag w:val=""/>
              <w:id w:val="-1196145785"/>
              <w:placeholder>
                <w:docPart w:val="0807CFC9ACA24DE7BFA74F30FE0E81FE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r w:rsidR="0037246C">
                <w:rPr>
                  <w:bCs/>
                  <w:color w:val="717074"/>
                  <w:sz w:val="18"/>
                </w:rPr>
                <w:t>ATMTA</w:t>
              </w:r>
            </w:sdtContent>
          </w:sdt>
          <w:r w:rsidR="004320CA" w:rsidRPr="008B3BCB">
            <w:rPr>
              <w:color w:val="717074"/>
              <w:sz w:val="18"/>
              <w:lang w:val="en-US"/>
            </w:rPr>
            <w:t xml:space="preserve"> </w:t>
          </w:r>
          <w:r w:rsidR="00742F10" w:rsidRPr="008B3BCB">
            <w:rPr>
              <w:color w:val="717074"/>
              <w:sz w:val="18"/>
              <w:lang w:val="en-US"/>
            </w:rPr>
            <w:br/>
          </w:r>
          <w:sdt>
            <w:sdtPr>
              <w:rPr>
                <w:bCs/>
                <w:color w:val="717074"/>
                <w:sz w:val="18"/>
              </w:rPr>
              <w:alias w:val="Title"/>
              <w:tag w:val=""/>
              <w:id w:val="-2072798144"/>
              <w:placeholder>
                <w:docPart w:val="7CF4FCC9222141C98882FF6104EFF93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321490">
                <w:rPr>
                  <w:bCs/>
                  <w:color w:val="717074"/>
                  <w:sz w:val="18"/>
                </w:rPr>
                <w:t xml:space="preserve">Secure Code </w:t>
              </w:r>
              <w:proofErr w:type="spellStart"/>
              <w:r w:rsidR="00321490">
                <w:rPr>
                  <w:bCs/>
                  <w:color w:val="717074"/>
                  <w:sz w:val="18"/>
                </w:rPr>
                <w:t>Review</w:t>
              </w:r>
              <w:proofErr w:type="spellEnd"/>
            </w:sdtContent>
          </w:sdt>
          <w:r w:rsidR="004320CA" w:rsidRPr="008B3BCB">
            <w:rPr>
              <w:color w:val="717074"/>
              <w:sz w:val="18"/>
              <w:lang w:val="en-US"/>
            </w:rPr>
            <w:t xml:space="preserve"> </w:t>
          </w:r>
        </w:p>
        <w:p w14:paraId="0A721A7B" w14:textId="77777777" w:rsidR="004320CA" w:rsidRPr="008B3BCB" w:rsidRDefault="004320CA" w:rsidP="00170D00">
          <w:pPr>
            <w:tabs>
              <w:tab w:val="center" w:pos="4680"/>
              <w:tab w:val="right" w:pos="9360"/>
            </w:tabs>
            <w:jc w:val="right"/>
            <w:rPr>
              <w:bCs/>
              <w:color w:val="717074"/>
              <w:sz w:val="18"/>
              <w:lang w:val="en-US"/>
            </w:rPr>
          </w:pPr>
        </w:p>
      </w:tc>
    </w:tr>
  </w:tbl>
  <w:p w14:paraId="68EF34D1" w14:textId="77777777" w:rsidR="004320CA" w:rsidRDefault="004320CA" w:rsidP="006D644C">
    <w:pPr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BFBFBF" w:themeColor="background1" w:themeShade="BF"/>
        <w:insideV w:val="none" w:sz="0" w:space="0" w:color="auto"/>
      </w:tblBorders>
      <w:tblLook w:val="04A0" w:firstRow="1" w:lastRow="0" w:firstColumn="1" w:lastColumn="0" w:noHBand="0" w:noVBand="1"/>
    </w:tblPr>
    <w:tblGrid>
      <w:gridCol w:w="2520"/>
      <w:gridCol w:w="6830"/>
    </w:tblGrid>
    <w:tr w:rsidR="00B06323" w:rsidRPr="00600D95" w14:paraId="26C52D0C" w14:textId="77777777" w:rsidTr="00C06B94">
      <w:trPr>
        <w:trHeight w:val="452"/>
      </w:trPr>
      <w:tc>
        <w:tcPr>
          <w:tcW w:w="2520" w:type="dxa"/>
        </w:tcPr>
        <w:p w14:paraId="59F64020" w14:textId="77777777" w:rsidR="00B06323" w:rsidRPr="00600D95" w:rsidRDefault="00B06323" w:rsidP="00B06323">
          <w:pPr>
            <w:tabs>
              <w:tab w:val="center" w:pos="4680"/>
              <w:tab w:val="right" w:pos="9360"/>
            </w:tabs>
            <w:rPr>
              <w:bCs/>
              <w:color w:val="717074"/>
              <w:sz w:val="18"/>
              <w:lang w:val="en-US"/>
            </w:rPr>
          </w:pPr>
          <w:r w:rsidRPr="00600D95">
            <w:rPr>
              <w:bCs/>
              <w:noProof/>
              <w:color w:val="003A63"/>
            </w:rPr>
            <w:drawing>
              <wp:inline distT="0" distB="0" distL="0" distR="0" wp14:anchorId="305F2CDC" wp14:editId="4E48B3AF">
                <wp:extent cx="1371600" cy="391405"/>
                <wp:effectExtent l="0" t="0" r="0" b="8890"/>
                <wp:docPr id="2" name="Picture 2" descr="A picture containing text, tableware, plate, dishwar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A picture containing text, tableware, plate, dishwar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391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30" w:type="dxa"/>
        </w:tcPr>
        <w:p w14:paraId="5706ED2E" w14:textId="77777777" w:rsidR="00B06323" w:rsidRPr="008B3BCB" w:rsidRDefault="00000000" w:rsidP="00B06323">
          <w:pPr>
            <w:tabs>
              <w:tab w:val="center" w:pos="4680"/>
              <w:tab w:val="right" w:pos="9360"/>
            </w:tabs>
            <w:jc w:val="right"/>
            <w:rPr>
              <w:bCs/>
              <w:color w:val="717074"/>
              <w:sz w:val="18"/>
              <w:lang w:val="en-US"/>
            </w:rPr>
          </w:pPr>
          <w:sdt>
            <w:sdtPr>
              <w:rPr>
                <w:bCs/>
                <w:color w:val="717074"/>
                <w:sz w:val="18"/>
              </w:rPr>
              <w:alias w:val="Company"/>
              <w:tag w:val=""/>
              <w:id w:val="848991617"/>
              <w:placeholder>
                <w:docPart w:val="0671E94568BBEA4FA1B0D44A07EEFAC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r w:rsidR="00B06323">
                <w:rPr>
                  <w:bCs/>
                  <w:color w:val="717074"/>
                  <w:sz w:val="18"/>
                </w:rPr>
                <w:t>ATMTA</w:t>
              </w:r>
            </w:sdtContent>
          </w:sdt>
          <w:r w:rsidR="00B06323" w:rsidRPr="008B3BCB">
            <w:rPr>
              <w:color w:val="717074"/>
              <w:sz w:val="18"/>
              <w:lang w:val="en-US"/>
            </w:rPr>
            <w:t xml:space="preserve"> </w:t>
          </w:r>
          <w:r w:rsidR="00B06323" w:rsidRPr="008B3BCB">
            <w:rPr>
              <w:color w:val="717074"/>
              <w:sz w:val="18"/>
              <w:lang w:val="en-US"/>
            </w:rPr>
            <w:br/>
          </w:r>
          <w:sdt>
            <w:sdtPr>
              <w:rPr>
                <w:bCs/>
                <w:color w:val="717074"/>
                <w:sz w:val="18"/>
              </w:rPr>
              <w:alias w:val="Title"/>
              <w:tag w:val=""/>
              <w:id w:val="-710032096"/>
              <w:placeholder>
                <w:docPart w:val="39284024F4B1434A9CEF69768ECEC28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06323">
                <w:rPr>
                  <w:bCs/>
                  <w:color w:val="717074"/>
                  <w:sz w:val="18"/>
                </w:rPr>
                <w:t xml:space="preserve">Secure Code </w:t>
              </w:r>
              <w:proofErr w:type="spellStart"/>
              <w:r w:rsidR="00B06323">
                <w:rPr>
                  <w:bCs/>
                  <w:color w:val="717074"/>
                  <w:sz w:val="18"/>
                </w:rPr>
                <w:t>Review</w:t>
              </w:r>
              <w:proofErr w:type="spellEnd"/>
            </w:sdtContent>
          </w:sdt>
          <w:r w:rsidR="00B06323" w:rsidRPr="008B3BCB">
            <w:rPr>
              <w:color w:val="717074"/>
              <w:sz w:val="18"/>
              <w:lang w:val="en-US"/>
            </w:rPr>
            <w:t xml:space="preserve"> </w:t>
          </w:r>
        </w:p>
        <w:p w14:paraId="3FC5EA95" w14:textId="77777777" w:rsidR="00B06323" w:rsidRPr="008B3BCB" w:rsidRDefault="00B06323" w:rsidP="00B06323">
          <w:pPr>
            <w:tabs>
              <w:tab w:val="center" w:pos="4680"/>
              <w:tab w:val="right" w:pos="9360"/>
            </w:tabs>
            <w:jc w:val="right"/>
            <w:rPr>
              <w:bCs/>
              <w:color w:val="717074"/>
              <w:sz w:val="18"/>
              <w:lang w:val="en-US"/>
            </w:rPr>
          </w:pPr>
        </w:p>
      </w:tc>
    </w:tr>
  </w:tbl>
  <w:p w14:paraId="30CCDC61" w14:textId="43AB2F96" w:rsidR="004320CA" w:rsidRPr="00B06323" w:rsidRDefault="004320CA" w:rsidP="00B063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E1E"/>
    <w:multiLevelType w:val="hybridMultilevel"/>
    <w:tmpl w:val="32D0AF6C"/>
    <w:lvl w:ilvl="0" w:tplc="F2625E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A33F7"/>
    <w:multiLevelType w:val="multilevel"/>
    <w:tmpl w:val="E266F75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D50749A"/>
    <w:multiLevelType w:val="hybridMultilevel"/>
    <w:tmpl w:val="ECE476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4D5665"/>
    <w:multiLevelType w:val="hybridMultilevel"/>
    <w:tmpl w:val="39B431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327EF"/>
    <w:multiLevelType w:val="hybridMultilevel"/>
    <w:tmpl w:val="9A2C15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CB7AB4"/>
    <w:multiLevelType w:val="hybridMultilevel"/>
    <w:tmpl w:val="A20060DE"/>
    <w:lvl w:ilvl="0" w:tplc="311694C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BE02D8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66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883634">
    <w:abstractNumId w:val="5"/>
  </w:num>
  <w:num w:numId="2" w16cid:durableId="1109354675">
    <w:abstractNumId w:val="1"/>
  </w:num>
  <w:num w:numId="3" w16cid:durableId="1320040405">
    <w:abstractNumId w:val="3"/>
  </w:num>
  <w:num w:numId="4" w16cid:durableId="1050156860">
    <w:abstractNumId w:val="4"/>
  </w:num>
  <w:num w:numId="5" w16cid:durableId="1691713481">
    <w:abstractNumId w:val="2"/>
  </w:num>
  <w:num w:numId="6" w16cid:durableId="1048409294">
    <w:abstractNumId w:val="0"/>
  </w:num>
  <w:num w:numId="7" w16cid:durableId="1310936424">
    <w:abstractNumId w:val="5"/>
  </w:num>
  <w:num w:numId="8" w16cid:durableId="21393254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3MjQzMzQ3M7UwMzNS0lEKTi0uzszPAykwMqoFAOs/HB0tAAAA"/>
  </w:docVars>
  <w:rsids>
    <w:rsidRoot w:val="00E119DA"/>
    <w:rsid w:val="00000AC4"/>
    <w:rsid w:val="00001852"/>
    <w:rsid w:val="00003289"/>
    <w:rsid w:val="000038E9"/>
    <w:rsid w:val="0000392B"/>
    <w:rsid w:val="00003DCA"/>
    <w:rsid w:val="00005DD3"/>
    <w:rsid w:val="00006110"/>
    <w:rsid w:val="00007766"/>
    <w:rsid w:val="00010642"/>
    <w:rsid w:val="0001139D"/>
    <w:rsid w:val="000113D4"/>
    <w:rsid w:val="00011D9E"/>
    <w:rsid w:val="0001274A"/>
    <w:rsid w:val="000137DC"/>
    <w:rsid w:val="000141C9"/>
    <w:rsid w:val="00015BC6"/>
    <w:rsid w:val="00015D9C"/>
    <w:rsid w:val="00015E32"/>
    <w:rsid w:val="000166EB"/>
    <w:rsid w:val="00017735"/>
    <w:rsid w:val="0001782F"/>
    <w:rsid w:val="00017983"/>
    <w:rsid w:val="000203B3"/>
    <w:rsid w:val="000213DA"/>
    <w:rsid w:val="00021691"/>
    <w:rsid w:val="000216D3"/>
    <w:rsid w:val="0002189E"/>
    <w:rsid w:val="00021939"/>
    <w:rsid w:val="0002254C"/>
    <w:rsid w:val="00022552"/>
    <w:rsid w:val="00023D8E"/>
    <w:rsid w:val="00024028"/>
    <w:rsid w:val="00024524"/>
    <w:rsid w:val="00025F03"/>
    <w:rsid w:val="00025F13"/>
    <w:rsid w:val="00027011"/>
    <w:rsid w:val="00027584"/>
    <w:rsid w:val="00027A09"/>
    <w:rsid w:val="00031470"/>
    <w:rsid w:val="0003152C"/>
    <w:rsid w:val="0003161B"/>
    <w:rsid w:val="00031713"/>
    <w:rsid w:val="00031CFB"/>
    <w:rsid w:val="00031E53"/>
    <w:rsid w:val="000331D2"/>
    <w:rsid w:val="0003407C"/>
    <w:rsid w:val="00034610"/>
    <w:rsid w:val="00035362"/>
    <w:rsid w:val="00037970"/>
    <w:rsid w:val="00037B51"/>
    <w:rsid w:val="00040272"/>
    <w:rsid w:val="00040E61"/>
    <w:rsid w:val="00040F19"/>
    <w:rsid w:val="000410DA"/>
    <w:rsid w:val="00041F65"/>
    <w:rsid w:val="000429AE"/>
    <w:rsid w:val="00042C27"/>
    <w:rsid w:val="00042C82"/>
    <w:rsid w:val="00043B37"/>
    <w:rsid w:val="00044850"/>
    <w:rsid w:val="00044BD0"/>
    <w:rsid w:val="00045D8B"/>
    <w:rsid w:val="00046486"/>
    <w:rsid w:val="00046A9D"/>
    <w:rsid w:val="00046F71"/>
    <w:rsid w:val="00047230"/>
    <w:rsid w:val="0004725C"/>
    <w:rsid w:val="00047271"/>
    <w:rsid w:val="000478F8"/>
    <w:rsid w:val="000502CB"/>
    <w:rsid w:val="000507EC"/>
    <w:rsid w:val="00050B08"/>
    <w:rsid w:val="00050F13"/>
    <w:rsid w:val="00051025"/>
    <w:rsid w:val="00051353"/>
    <w:rsid w:val="00051F5E"/>
    <w:rsid w:val="000526EF"/>
    <w:rsid w:val="00052707"/>
    <w:rsid w:val="00052913"/>
    <w:rsid w:val="00052D8B"/>
    <w:rsid w:val="0005319E"/>
    <w:rsid w:val="00053C4D"/>
    <w:rsid w:val="000543C1"/>
    <w:rsid w:val="000545F3"/>
    <w:rsid w:val="0005479C"/>
    <w:rsid w:val="0005517F"/>
    <w:rsid w:val="000555FD"/>
    <w:rsid w:val="00055AC9"/>
    <w:rsid w:val="00055B02"/>
    <w:rsid w:val="000567F9"/>
    <w:rsid w:val="000575E5"/>
    <w:rsid w:val="0006018E"/>
    <w:rsid w:val="00060442"/>
    <w:rsid w:val="00061B0F"/>
    <w:rsid w:val="00062A4B"/>
    <w:rsid w:val="00063F35"/>
    <w:rsid w:val="00065598"/>
    <w:rsid w:val="00065AAD"/>
    <w:rsid w:val="00066718"/>
    <w:rsid w:val="00066DE4"/>
    <w:rsid w:val="00070123"/>
    <w:rsid w:val="000708E8"/>
    <w:rsid w:val="00071351"/>
    <w:rsid w:val="00071922"/>
    <w:rsid w:val="00071998"/>
    <w:rsid w:val="00071F18"/>
    <w:rsid w:val="00073097"/>
    <w:rsid w:val="00073A32"/>
    <w:rsid w:val="000746AD"/>
    <w:rsid w:val="00074F88"/>
    <w:rsid w:val="000753BC"/>
    <w:rsid w:val="0007591E"/>
    <w:rsid w:val="00075DFE"/>
    <w:rsid w:val="000766F7"/>
    <w:rsid w:val="0007745A"/>
    <w:rsid w:val="00077D0C"/>
    <w:rsid w:val="00077F03"/>
    <w:rsid w:val="00077F61"/>
    <w:rsid w:val="00082304"/>
    <w:rsid w:val="00083120"/>
    <w:rsid w:val="00083CFD"/>
    <w:rsid w:val="00083ECC"/>
    <w:rsid w:val="00084EB0"/>
    <w:rsid w:val="000851D9"/>
    <w:rsid w:val="00085AD1"/>
    <w:rsid w:val="000869E0"/>
    <w:rsid w:val="00086E30"/>
    <w:rsid w:val="000870E3"/>
    <w:rsid w:val="00093184"/>
    <w:rsid w:val="0009361F"/>
    <w:rsid w:val="0009419E"/>
    <w:rsid w:val="00094215"/>
    <w:rsid w:val="00094278"/>
    <w:rsid w:val="000959DF"/>
    <w:rsid w:val="00096137"/>
    <w:rsid w:val="0009667C"/>
    <w:rsid w:val="00096FD5"/>
    <w:rsid w:val="00096FF3"/>
    <w:rsid w:val="000A1806"/>
    <w:rsid w:val="000A292B"/>
    <w:rsid w:val="000A2E12"/>
    <w:rsid w:val="000A369A"/>
    <w:rsid w:val="000A3C44"/>
    <w:rsid w:val="000A4263"/>
    <w:rsid w:val="000A49CA"/>
    <w:rsid w:val="000A6A63"/>
    <w:rsid w:val="000A6E0D"/>
    <w:rsid w:val="000B06BB"/>
    <w:rsid w:val="000B0850"/>
    <w:rsid w:val="000B0FA3"/>
    <w:rsid w:val="000B5C7A"/>
    <w:rsid w:val="000B61E1"/>
    <w:rsid w:val="000B69CA"/>
    <w:rsid w:val="000B6FCE"/>
    <w:rsid w:val="000B7E26"/>
    <w:rsid w:val="000C05E9"/>
    <w:rsid w:val="000C0EF3"/>
    <w:rsid w:val="000C133E"/>
    <w:rsid w:val="000C3C61"/>
    <w:rsid w:val="000C3ECA"/>
    <w:rsid w:val="000C44C0"/>
    <w:rsid w:val="000C473A"/>
    <w:rsid w:val="000C4790"/>
    <w:rsid w:val="000C5146"/>
    <w:rsid w:val="000C52E7"/>
    <w:rsid w:val="000C53F7"/>
    <w:rsid w:val="000D02EA"/>
    <w:rsid w:val="000D084D"/>
    <w:rsid w:val="000D09E9"/>
    <w:rsid w:val="000D0BC7"/>
    <w:rsid w:val="000D212A"/>
    <w:rsid w:val="000D2472"/>
    <w:rsid w:val="000D3ED6"/>
    <w:rsid w:val="000D70A3"/>
    <w:rsid w:val="000D77C0"/>
    <w:rsid w:val="000E0B57"/>
    <w:rsid w:val="000E0CF3"/>
    <w:rsid w:val="000E10C6"/>
    <w:rsid w:val="000E1483"/>
    <w:rsid w:val="000E18D0"/>
    <w:rsid w:val="000E242F"/>
    <w:rsid w:val="000E2821"/>
    <w:rsid w:val="000E4912"/>
    <w:rsid w:val="000E69B1"/>
    <w:rsid w:val="000E7593"/>
    <w:rsid w:val="000E7F61"/>
    <w:rsid w:val="000E7FF7"/>
    <w:rsid w:val="000F0824"/>
    <w:rsid w:val="000F0E85"/>
    <w:rsid w:val="000F1FE0"/>
    <w:rsid w:val="000F2384"/>
    <w:rsid w:val="000F31D8"/>
    <w:rsid w:val="000F3363"/>
    <w:rsid w:val="000F3CD3"/>
    <w:rsid w:val="000F3D19"/>
    <w:rsid w:val="000F4203"/>
    <w:rsid w:val="000F4CB0"/>
    <w:rsid w:val="000F52FB"/>
    <w:rsid w:val="000F57C7"/>
    <w:rsid w:val="000F69B8"/>
    <w:rsid w:val="000F7398"/>
    <w:rsid w:val="000F766D"/>
    <w:rsid w:val="000F77AD"/>
    <w:rsid w:val="000F7938"/>
    <w:rsid w:val="000F7D32"/>
    <w:rsid w:val="000F7F2E"/>
    <w:rsid w:val="001006ED"/>
    <w:rsid w:val="00102206"/>
    <w:rsid w:val="00102219"/>
    <w:rsid w:val="001050E9"/>
    <w:rsid w:val="001051F2"/>
    <w:rsid w:val="001052F9"/>
    <w:rsid w:val="001064C7"/>
    <w:rsid w:val="00106A64"/>
    <w:rsid w:val="00106E8A"/>
    <w:rsid w:val="001076AE"/>
    <w:rsid w:val="001078D7"/>
    <w:rsid w:val="00107D1C"/>
    <w:rsid w:val="00110EBC"/>
    <w:rsid w:val="001115A9"/>
    <w:rsid w:val="0011219C"/>
    <w:rsid w:val="00112F5F"/>
    <w:rsid w:val="00113E80"/>
    <w:rsid w:val="0011425E"/>
    <w:rsid w:val="00114894"/>
    <w:rsid w:val="00115A71"/>
    <w:rsid w:val="00115BEF"/>
    <w:rsid w:val="00115E21"/>
    <w:rsid w:val="00115E8C"/>
    <w:rsid w:val="001173C7"/>
    <w:rsid w:val="0011746B"/>
    <w:rsid w:val="001205B1"/>
    <w:rsid w:val="001209CC"/>
    <w:rsid w:val="00121659"/>
    <w:rsid w:val="00121AE6"/>
    <w:rsid w:val="00122122"/>
    <w:rsid w:val="00122797"/>
    <w:rsid w:val="00122E7C"/>
    <w:rsid w:val="00125704"/>
    <w:rsid w:val="00126941"/>
    <w:rsid w:val="0012770D"/>
    <w:rsid w:val="00127BF6"/>
    <w:rsid w:val="00127C9C"/>
    <w:rsid w:val="0013071F"/>
    <w:rsid w:val="00131E41"/>
    <w:rsid w:val="00132890"/>
    <w:rsid w:val="00132AFB"/>
    <w:rsid w:val="00134AFB"/>
    <w:rsid w:val="0013520C"/>
    <w:rsid w:val="00135E3C"/>
    <w:rsid w:val="00135EDE"/>
    <w:rsid w:val="00136609"/>
    <w:rsid w:val="0013668D"/>
    <w:rsid w:val="001373C6"/>
    <w:rsid w:val="001376D7"/>
    <w:rsid w:val="00137720"/>
    <w:rsid w:val="00137781"/>
    <w:rsid w:val="00137AC6"/>
    <w:rsid w:val="00137C28"/>
    <w:rsid w:val="00140343"/>
    <w:rsid w:val="00140B53"/>
    <w:rsid w:val="001415C5"/>
    <w:rsid w:val="0014181E"/>
    <w:rsid w:val="00141A99"/>
    <w:rsid w:val="00141B25"/>
    <w:rsid w:val="00141FBA"/>
    <w:rsid w:val="00142C4D"/>
    <w:rsid w:val="00144EC6"/>
    <w:rsid w:val="00146047"/>
    <w:rsid w:val="0014693B"/>
    <w:rsid w:val="00147F77"/>
    <w:rsid w:val="00150484"/>
    <w:rsid w:val="001520AF"/>
    <w:rsid w:val="00152B61"/>
    <w:rsid w:val="00152F30"/>
    <w:rsid w:val="00153583"/>
    <w:rsid w:val="0015378F"/>
    <w:rsid w:val="00153829"/>
    <w:rsid w:val="00153C5B"/>
    <w:rsid w:val="00153E73"/>
    <w:rsid w:val="0015465F"/>
    <w:rsid w:val="00154EDF"/>
    <w:rsid w:val="00155560"/>
    <w:rsid w:val="00155C2F"/>
    <w:rsid w:val="001564C3"/>
    <w:rsid w:val="001570CE"/>
    <w:rsid w:val="00157768"/>
    <w:rsid w:val="00157AEB"/>
    <w:rsid w:val="00160286"/>
    <w:rsid w:val="001606FB"/>
    <w:rsid w:val="00160E84"/>
    <w:rsid w:val="00160F19"/>
    <w:rsid w:val="001620E8"/>
    <w:rsid w:val="001626CC"/>
    <w:rsid w:val="00163011"/>
    <w:rsid w:val="00164377"/>
    <w:rsid w:val="00164873"/>
    <w:rsid w:val="00164C6C"/>
    <w:rsid w:val="001661E9"/>
    <w:rsid w:val="00167277"/>
    <w:rsid w:val="00170094"/>
    <w:rsid w:val="001709F2"/>
    <w:rsid w:val="00170AAF"/>
    <w:rsid w:val="00170D00"/>
    <w:rsid w:val="00170EB7"/>
    <w:rsid w:val="0017118B"/>
    <w:rsid w:val="0017149D"/>
    <w:rsid w:val="0017200A"/>
    <w:rsid w:val="0017309F"/>
    <w:rsid w:val="001730A5"/>
    <w:rsid w:val="00173D57"/>
    <w:rsid w:val="00174219"/>
    <w:rsid w:val="0017487E"/>
    <w:rsid w:val="00175453"/>
    <w:rsid w:val="00176C1A"/>
    <w:rsid w:val="00176E53"/>
    <w:rsid w:val="00177C68"/>
    <w:rsid w:val="00180C51"/>
    <w:rsid w:val="00181877"/>
    <w:rsid w:val="0018218E"/>
    <w:rsid w:val="00182212"/>
    <w:rsid w:val="00182933"/>
    <w:rsid w:val="0018316E"/>
    <w:rsid w:val="00183835"/>
    <w:rsid w:val="00183E3D"/>
    <w:rsid w:val="001851E1"/>
    <w:rsid w:val="0018528A"/>
    <w:rsid w:val="0018577A"/>
    <w:rsid w:val="00185CE2"/>
    <w:rsid w:val="00185F06"/>
    <w:rsid w:val="0018635E"/>
    <w:rsid w:val="001864E8"/>
    <w:rsid w:val="001867B2"/>
    <w:rsid w:val="00186B31"/>
    <w:rsid w:val="00190173"/>
    <w:rsid w:val="00190E7F"/>
    <w:rsid w:val="00190FBE"/>
    <w:rsid w:val="00191D95"/>
    <w:rsid w:val="0019396D"/>
    <w:rsid w:val="00193DB6"/>
    <w:rsid w:val="00194C86"/>
    <w:rsid w:val="00195747"/>
    <w:rsid w:val="001961EE"/>
    <w:rsid w:val="00196F6D"/>
    <w:rsid w:val="00197B2A"/>
    <w:rsid w:val="0019D21F"/>
    <w:rsid w:val="001A073F"/>
    <w:rsid w:val="001A1B89"/>
    <w:rsid w:val="001A1F13"/>
    <w:rsid w:val="001A25D0"/>
    <w:rsid w:val="001A2C6E"/>
    <w:rsid w:val="001A3376"/>
    <w:rsid w:val="001A3833"/>
    <w:rsid w:val="001A4734"/>
    <w:rsid w:val="001A4AE1"/>
    <w:rsid w:val="001A4E7F"/>
    <w:rsid w:val="001A602A"/>
    <w:rsid w:val="001A62FE"/>
    <w:rsid w:val="001A64D6"/>
    <w:rsid w:val="001A78B9"/>
    <w:rsid w:val="001A7E93"/>
    <w:rsid w:val="001B03CB"/>
    <w:rsid w:val="001B03FF"/>
    <w:rsid w:val="001B056C"/>
    <w:rsid w:val="001B0C04"/>
    <w:rsid w:val="001B0C41"/>
    <w:rsid w:val="001B208B"/>
    <w:rsid w:val="001B2183"/>
    <w:rsid w:val="001B27BF"/>
    <w:rsid w:val="001B2F36"/>
    <w:rsid w:val="001B33D1"/>
    <w:rsid w:val="001B34F5"/>
    <w:rsid w:val="001B42C0"/>
    <w:rsid w:val="001B5DCE"/>
    <w:rsid w:val="001B7003"/>
    <w:rsid w:val="001B7787"/>
    <w:rsid w:val="001B7AE6"/>
    <w:rsid w:val="001B7EAA"/>
    <w:rsid w:val="001C0216"/>
    <w:rsid w:val="001C02E1"/>
    <w:rsid w:val="001C17F6"/>
    <w:rsid w:val="001C2373"/>
    <w:rsid w:val="001C26AA"/>
    <w:rsid w:val="001C3E0D"/>
    <w:rsid w:val="001C474C"/>
    <w:rsid w:val="001C494D"/>
    <w:rsid w:val="001C4998"/>
    <w:rsid w:val="001C4FA0"/>
    <w:rsid w:val="001C5BC5"/>
    <w:rsid w:val="001C6045"/>
    <w:rsid w:val="001C6209"/>
    <w:rsid w:val="001C63BC"/>
    <w:rsid w:val="001C67F6"/>
    <w:rsid w:val="001C6DED"/>
    <w:rsid w:val="001C7026"/>
    <w:rsid w:val="001C7EBD"/>
    <w:rsid w:val="001D0C03"/>
    <w:rsid w:val="001D14E8"/>
    <w:rsid w:val="001D160A"/>
    <w:rsid w:val="001D168D"/>
    <w:rsid w:val="001D2636"/>
    <w:rsid w:val="001D2E0C"/>
    <w:rsid w:val="001D3023"/>
    <w:rsid w:val="001D4755"/>
    <w:rsid w:val="001D481D"/>
    <w:rsid w:val="001D4869"/>
    <w:rsid w:val="001D5252"/>
    <w:rsid w:val="001D5B22"/>
    <w:rsid w:val="001D5D73"/>
    <w:rsid w:val="001E015B"/>
    <w:rsid w:val="001E0880"/>
    <w:rsid w:val="001E0AC0"/>
    <w:rsid w:val="001E0DAA"/>
    <w:rsid w:val="001E1892"/>
    <w:rsid w:val="001E1A1D"/>
    <w:rsid w:val="001E1D1A"/>
    <w:rsid w:val="001E2016"/>
    <w:rsid w:val="001E2555"/>
    <w:rsid w:val="001E2906"/>
    <w:rsid w:val="001E29C7"/>
    <w:rsid w:val="001E3591"/>
    <w:rsid w:val="001E4137"/>
    <w:rsid w:val="001E46FE"/>
    <w:rsid w:val="001E4EAD"/>
    <w:rsid w:val="001E5373"/>
    <w:rsid w:val="001E716C"/>
    <w:rsid w:val="001E7C16"/>
    <w:rsid w:val="001F02EC"/>
    <w:rsid w:val="001F0E52"/>
    <w:rsid w:val="001F25B3"/>
    <w:rsid w:val="001F2BDA"/>
    <w:rsid w:val="001F2C3A"/>
    <w:rsid w:val="001F462B"/>
    <w:rsid w:val="001F48BB"/>
    <w:rsid w:val="001F512A"/>
    <w:rsid w:val="001F6791"/>
    <w:rsid w:val="00200CD3"/>
    <w:rsid w:val="00200FF8"/>
    <w:rsid w:val="00202588"/>
    <w:rsid w:val="0020271E"/>
    <w:rsid w:val="00202AD1"/>
    <w:rsid w:val="002039DD"/>
    <w:rsid w:val="002047B5"/>
    <w:rsid w:val="002050AE"/>
    <w:rsid w:val="00205DC7"/>
    <w:rsid w:val="00205FB3"/>
    <w:rsid w:val="00206436"/>
    <w:rsid w:val="00206AA8"/>
    <w:rsid w:val="002103C3"/>
    <w:rsid w:val="002105A3"/>
    <w:rsid w:val="00211032"/>
    <w:rsid w:val="00211766"/>
    <w:rsid w:val="002119B2"/>
    <w:rsid w:val="00211A51"/>
    <w:rsid w:val="002136D0"/>
    <w:rsid w:val="00214BAE"/>
    <w:rsid w:val="00214CA0"/>
    <w:rsid w:val="002150B1"/>
    <w:rsid w:val="00215650"/>
    <w:rsid w:val="00215A48"/>
    <w:rsid w:val="002163E3"/>
    <w:rsid w:val="00216A12"/>
    <w:rsid w:val="00216AF2"/>
    <w:rsid w:val="00216E88"/>
    <w:rsid w:val="00217F37"/>
    <w:rsid w:val="00220300"/>
    <w:rsid w:val="00220723"/>
    <w:rsid w:val="00220BF4"/>
    <w:rsid w:val="00222EBD"/>
    <w:rsid w:val="00223133"/>
    <w:rsid w:val="0022382A"/>
    <w:rsid w:val="00223E49"/>
    <w:rsid w:val="00223F7B"/>
    <w:rsid w:val="002245DB"/>
    <w:rsid w:val="00224835"/>
    <w:rsid w:val="00224E64"/>
    <w:rsid w:val="00225034"/>
    <w:rsid w:val="00225968"/>
    <w:rsid w:val="00226413"/>
    <w:rsid w:val="002274E4"/>
    <w:rsid w:val="0023030D"/>
    <w:rsid w:val="00230898"/>
    <w:rsid w:val="00230B5E"/>
    <w:rsid w:val="00230D46"/>
    <w:rsid w:val="00231893"/>
    <w:rsid w:val="00232277"/>
    <w:rsid w:val="00232807"/>
    <w:rsid w:val="00233749"/>
    <w:rsid w:val="0023438B"/>
    <w:rsid w:val="00234C7E"/>
    <w:rsid w:val="00234D3F"/>
    <w:rsid w:val="00235C41"/>
    <w:rsid w:val="00236528"/>
    <w:rsid w:val="00236EF3"/>
    <w:rsid w:val="0023712F"/>
    <w:rsid w:val="0023745C"/>
    <w:rsid w:val="00237E78"/>
    <w:rsid w:val="002413B8"/>
    <w:rsid w:val="002417F8"/>
    <w:rsid w:val="00242159"/>
    <w:rsid w:val="0024257B"/>
    <w:rsid w:val="00243EE2"/>
    <w:rsid w:val="0024442A"/>
    <w:rsid w:val="00244641"/>
    <w:rsid w:val="00245044"/>
    <w:rsid w:val="0024579D"/>
    <w:rsid w:val="002463BD"/>
    <w:rsid w:val="00246DF4"/>
    <w:rsid w:val="00246E31"/>
    <w:rsid w:val="0024783B"/>
    <w:rsid w:val="0025010E"/>
    <w:rsid w:val="00250A59"/>
    <w:rsid w:val="00250C86"/>
    <w:rsid w:val="00250E13"/>
    <w:rsid w:val="0025124C"/>
    <w:rsid w:val="0025162F"/>
    <w:rsid w:val="0025170B"/>
    <w:rsid w:val="00252805"/>
    <w:rsid w:val="0025285C"/>
    <w:rsid w:val="00253DB0"/>
    <w:rsid w:val="00254135"/>
    <w:rsid w:val="00254667"/>
    <w:rsid w:val="00254767"/>
    <w:rsid w:val="00254B48"/>
    <w:rsid w:val="00254BE5"/>
    <w:rsid w:val="00254DF2"/>
    <w:rsid w:val="00255FDA"/>
    <w:rsid w:val="002560DF"/>
    <w:rsid w:val="00260159"/>
    <w:rsid w:val="00260ABD"/>
    <w:rsid w:val="0026201C"/>
    <w:rsid w:val="00262A56"/>
    <w:rsid w:val="00263B26"/>
    <w:rsid w:val="0026484E"/>
    <w:rsid w:val="00264BCE"/>
    <w:rsid w:val="0026530C"/>
    <w:rsid w:val="00265481"/>
    <w:rsid w:val="002659E1"/>
    <w:rsid w:val="00265A9E"/>
    <w:rsid w:val="002661D0"/>
    <w:rsid w:val="002672B4"/>
    <w:rsid w:val="00267373"/>
    <w:rsid w:val="00270300"/>
    <w:rsid w:val="00270327"/>
    <w:rsid w:val="00270626"/>
    <w:rsid w:val="00270964"/>
    <w:rsid w:val="00270E8A"/>
    <w:rsid w:val="00271151"/>
    <w:rsid w:val="002711B3"/>
    <w:rsid w:val="00271C0A"/>
    <w:rsid w:val="00272388"/>
    <w:rsid w:val="00272F18"/>
    <w:rsid w:val="0027393B"/>
    <w:rsid w:val="00273A29"/>
    <w:rsid w:val="002742D6"/>
    <w:rsid w:val="00274DBA"/>
    <w:rsid w:val="002751D5"/>
    <w:rsid w:val="002754BA"/>
    <w:rsid w:val="002766C8"/>
    <w:rsid w:val="00276A56"/>
    <w:rsid w:val="00276B97"/>
    <w:rsid w:val="00276BE2"/>
    <w:rsid w:val="00276D0B"/>
    <w:rsid w:val="00280EBA"/>
    <w:rsid w:val="002827A1"/>
    <w:rsid w:val="00282CC7"/>
    <w:rsid w:val="00283722"/>
    <w:rsid w:val="002837DF"/>
    <w:rsid w:val="00283922"/>
    <w:rsid w:val="00284CF8"/>
    <w:rsid w:val="00285615"/>
    <w:rsid w:val="00285A08"/>
    <w:rsid w:val="0028718A"/>
    <w:rsid w:val="00287478"/>
    <w:rsid w:val="00287944"/>
    <w:rsid w:val="00290F13"/>
    <w:rsid w:val="00291625"/>
    <w:rsid w:val="00293B6D"/>
    <w:rsid w:val="00293D74"/>
    <w:rsid w:val="0029443D"/>
    <w:rsid w:val="0029496F"/>
    <w:rsid w:val="00294BE2"/>
    <w:rsid w:val="00294D2F"/>
    <w:rsid w:val="00295513"/>
    <w:rsid w:val="002955C0"/>
    <w:rsid w:val="00296AE4"/>
    <w:rsid w:val="00296C5E"/>
    <w:rsid w:val="0029774E"/>
    <w:rsid w:val="002A01FF"/>
    <w:rsid w:val="002A0A23"/>
    <w:rsid w:val="002A1A9F"/>
    <w:rsid w:val="002A3BC5"/>
    <w:rsid w:val="002A50D2"/>
    <w:rsid w:val="002A5593"/>
    <w:rsid w:val="002A6703"/>
    <w:rsid w:val="002A67E3"/>
    <w:rsid w:val="002B029D"/>
    <w:rsid w:val="002B0E69"/>
    <w:rsid w:val="002B2B00"/>
    <w:rsid w:val="002B2EB2"/>
    <w:rsid w:val="002B3625"/>
    <w:rsid w:val="002B4B05"/>
    <w:rsid w:val="002B59C5"/>
    <w:rsid w:val="002B5D7F"/>
    <w:rsid w:val="002B5F05"/>
    <w:rsid w:val="002B73D5"/>
    <w:rsid w:val="002B7DFF"/>
    <w:rsid w:val="002C0185"/>
    <w:rsid w:val="002C054C"/>
    <w:rsid w:val="002C060C"/>
    <w:rsid w:val="002C0BE1"/>
    <w:rsid w:val="002C0C90"/>
    <w:rsid w:val="002C1523"/>
    <w:rsid w:val="002C2D68"/>
    <w:rsid w:val="002C47C3"/>
    <w:rsid w:val="002C6242"/>
    <w:rsid w:val="002C6475"/>
    <w:rsid w:val="002C6B80"/>
    <w:rsid w:val="002C7215"/>
    <w:rsid w:val="002C74DF"/>
    <w:rsid w:val="002C771B"/>
    <w:rsid w:val="002C7D29"/>
    <w:rsid w:val="002C7FB5"/>
    <w:rsid w:val="002D1947"/>
    <w:rsid w:val="002D235A"/>
    <w:rsid w:val="002D3BBC"/>
    <w:rsid w:val="002D45D8"/>
    <w:rsid w:val="002D47D2"/>
    <w:rsid w:val="002D4F34"/>
    <w:rsid w:val="002D59B8"/>
    <w:rsid w:val="002D5CC7"/>
    <w:rsid w:val="002D6663"/>
    <w:rsid w:val="002D6A15"/>
    <w:rsid w:val="002E02BC"/>
    <w:rsid w:val="002E071E"/>
    <w:rsid w:val="002E25A8"/>
    <w:rsid w:val="002E3624"/>
    <w:rsid w:val="002E389E"/>
    <w:rsid w:val="002E4EBC"/>
    <w:rsid w:val="002E5042"/>
    <w:rsid w:val="002E5EB8"/>
    <w:rsid w:val="002E7A84"/>
    <w:rsid w:val="002E7C3C"/>
    <w:rsid w:val="002F0DF7"/>
    <w:rsid w:val="002F0E21"/>
    <w:rsid w:val="002F1088"/>
    <w:rsid w:val="002F14BA"/>
    <w:rsid w:val="002F2BB0"/>
    <w:rsid w:val="002F2C22"/>
    <w:rsid w:val="002F31F3"/>
    <w:rsid w:val="002F3492"/>
    <w:rsid w:val="002F35CD"/>
    <w:rsid w:val="002F36BF"/>
    <w:rsid w:val="002F39A5"/>
    <w:rsid w:val="002F3ACC"/>
    <w:rsid w:val="002F4822"/>
    <w:rsid w:val="002F4F71"/>
    <w:rsid w:val="002F53FF"/>
    <w:rsid w:val="002F5704"/>
    <w:rsid w:val="002F5736"/>
    <w:rsid w:val="002F64A0"/>
    <w:rsid w:val="002F6653"/>
    <w:rsid w:val="002F6A9C"/>
    <w:rsid w:val="002F6C09"/>
    <w:rsid w:val="002F744A"/>
    <w:rsid w:val="002F7564"/>
    <w:rsid w:val="002F7D95"/>
    <w:rsid w:val="002F7FCD"/>
    <w:rsid w:val="00302234"/>
    <w:rsid w:val="003029F9"/>
    <w:rsid w:val="003037CF"/>
    <w:rsid w:val="003038A7"/>
    <w:rsid w:val="00303F7F"/>
    <w:rsid w:val="003047C7"/>
    <w:rsid w:val="00306816"/>
    <w:rsid w:val="00307644"/>
    <w:rsid w:val="0031052D"/>
    <w:rsid w:val="00310818"/>
    <w:rsid w:val="003114B8"/>
    <w:rsid w:val="003129B1"/>
    <w:rsid w:val="00312D1F"/>
    <w:rsid w:val="0031319B"/>
    <w:rsid w:val="003131E6"/>
    <w:rsid w:val="0031438E"/>
    <w:rsid w:val="003151BC"/>
    <w:rsid w:val="00316629"/>
    <w:rsid w:val="00316981"/>
    <w:rsid w:val="00316C3D"/>
    <w:rsid w:val="003175D6"/>
    <w:rsid w:val="003201DD"/>
    <w:rsid w:val="00321490"/>
    <w:rsid w:val="00321638"/>
    <w:rsid w:val="00323C33"/>
    <w:rsid w:val="00323ED4"/>
    <w:rsid w:val="00326C12"/>
    <w:rsid w:val="003276C3"/>
    <w:rsid w:val="00327D9B"/>
    <w:rsid w:val="003304CE"/>
    <w:rsid w:val="00330EEE"/>
    <w:rsid w:val="00331693"/>
    <w:rsid w:val="00332C9D"/>
    <w:rsid w:val="00333516"/>
    <w:rsid w:val="003337D5"/>
    <w:rsid w:val="00334278"/>
    <w:rsid w:val="003347F6"/>
    <w:rsid w:val="003352E1"/>
    <w:rsid w:val="0033581F"/>
    <w:rsid w:val="003358A5"/>
    <w:rsid w:val="00335B97"/>
    <w:rsid w:val="00335C56"/>
    <w:rsid w:val="00336226"/>
    <w:rsid w:val="003373FB"/>
    <w:rsid w:val="003379CC"/>
    <w:rsid w:val="0034006F"/>
    <w:rsid w:val="003419A3"/>
    <w:rsid w:val="00342381"/>
    <w:rsid w:val="00343CF7"/>
    <w:rsid w:val="003445CC"/>
    <w:rsid w:val="00345016"/>
    <w:rsid w:val="003460EA"/>
    <w:rsid w:val="00346AF4"/>
    <w:rsid w:val="00347890"/>
    <w:rsid w:val="00350370"/>
    <w:rsid w:val="00350D89"/>
    <w:rsid w:val="00351361"/>
    <w:rsid w:val="00351C06"/>
    <w:rsid w:val="003523B7"/>
    <w:rsid w:val="00352865"/>
    <w:rsid w:val="00353F58"/>
    <w:rsid w:val="00354215"/>
    <w:rsid w:val="00354A57"/>
    <w:rsid w:val="00354BCE"/>
    <w:rsid w:val="003557FD"/>
    <w:rsid w:val="00357A42"/>
    <w:rsid w:val="00357DE7"/>
    <w:rsid w:val="003611F2"/>
    <w:rsid w:val="0036151D"/>
    <w:rsid w:val="00361E8B"/>
    <w:rsid w:val="0036252C"/>
    <w:rsid w:val="003659A7"/>
    <w:rsid w:val="003659A8"/>
    <w:rsid w:val="00365A09"/>
    <w:rsid w:val="003700B3"/>
    <w:rsid w:val="00370335"/>
    <w:rsid w:val="0037161C"/>
    <w:rsid w:val="0037246C"/>
    <w:rsid w:val="0037275F"/>
    <w:rsid w:val="00372FFF"/>
    <w:rsid w:val="00373982"/>
    <w:rsid w:val="00373C65"/>
    <w:rsid w:val="00374466"/>
    <w:rsid w:val="00375971"/>
    <w:rsid w:val="00375B10"/>
    <w:rsid w:val="00376802"/>
    <w:rsid w:val="00376980"/>
    <w:rsid w:val="00376AEC"/>
    <w:rsid w:val="003776A6"/>
    <w:rsid w:val="0038045B"/>
    <w:rsid w:val="003806B5"/>
    <w:rsid w:val="00380BA1"/>
    <w:rsid w:val="00381B87"/>
    <w:rsid w:val="0038390E"/>
    <w:rsid w:val="00385102"/>
    <w:rsid w:val="0038518B"/>
    <w:rsid w:val="00385EC5"/>
    <w:rsid w:val="003860AD"/>
    <w:rsid w:val="00386163"/>
    <w:rsid w:val="0038643D"/>
    <w:rsid w:val="003875F6"/>
    <w:rsid w:val="00387778"/>
    <w:rsid w:val="00390676"/>
    <w:rsid w:val="0039085F"/>
    <w:rsid w:val="00391CFD"/>
    <w:rsid w:val="003920EB"/>
    <w:rsid w:val="003921D5"/>
    <w:rsid w:val="0039237B"/>
    <w:rsid w:val="0039338A"/>
    <w:rsid w:val="003937EE"/>
    <w:rsid w:val="00393C0F"/>
    <w:rsid w:val="003962B8"/>
    <w:rsid w:val="0039662E"/>
    <w:rsid w:val="003966FF"/>
    <w:rsid w:val="00396E22"/>
    <w:rsid w:val="0039762F"/>
    <w:rsid w:val="00397830"/>
    <w:rsid w:val="003A004B"/>
    <w:rsid w:val="003A0508"/>
    <w:rsid w:val="003A0828"/>
    <w:rsid w:val="003A23F6"/>
    <w:rsid w:val="003A2440"/>
    <w:rsid w:val="003A35A1"/>
    <w:rsid w:val="003A3DCE"/>
    <w:rsid w:val="003A3F0F"/>
    <w:rsid w:val="003A491E"/>
    <w:rsid w:val="003A4E42"/>
    <w:rsid w:val="003A6FAF"/>
    <w:rsid w:val="003A79A0"/>
    <w:rsid w:val="003B0B7A"/>
    <w:rsid w:val="003B15E7"/>
    <w:rsid w:val="003B15FD"/>
    <w:rsid w:val="003B195E"/>
    <w:rsid w:val="003B2A1C"/>
    <w:rsid w:val="003B3F1D"/>
    <w:rsid w:val="003B44D1"/>
    <w:rsid w:val="003B4A15"/>
    <w:rsid w:val="003B4F83"/>
    <w:rsid w:val="003B5151"/>
    <w:rsid w:val="003B51BB"/>
    <w:rsid w:val="003B5276"/>
    <w:rsid w:val="003B57FA"/>
    <w:rsid w:val="003B58A6"/>
    <w:rsid w:val="003B6821"/>
    <w:rsid w:val="003B6F90"/>
    <w:rsid w:val="003B75C5"/>
    <w:rsid w:val="003B765B"/>
    <w:rsid w:val="003C09B5"/>
    <w:rsid w:val="003C102A"/>
    <w:rsid w:val="003C135E"/>
    <w:rsid w:val="003C140F"/>
    <w:rsid w:val="003C1B03"/>
    <w:rsid w:val="003C28FD"/>
    <w:rsid w:val="003C3341"/>
    <w:rsid w:val="003C3932"/>
    <w:rsid w:val="003C3C3E"/>
    <w:rsid w:val="003C3CA0"/>
    <w:rsid w:val="003C3FAE"/>
    <w:rsid w:val="003C4273"/>
    <w:rsid w:val="003C440A"/>
    <w:rsid w:val="003C4ACD"/>
    <w:rsid w:val="003C5F44"/>
    <w:rsid w:val="003D0139"/>
    <w:rsid w:val="003D17B8"/>
    <w:rsid w:val="003D1BB9"/>
    <w:rsid w:val="003D2CEA"/>
    <w:rsid w:val="003D3B9C"/>
    <w:rsid w:val="003D487B"/>
    <w:rsid w:val="003D4ACF"/>
    <w:rsid w:val="003D6F52"/>
    <w:rsid w:val="003D73CA"/>
    <w:rsid w:val="003D7AFE"/>
    <w:rsid w:val="003E1216"/>
    <w:rsid w:val="003E15D7"/>
    <w:rsid w:val="003E1D06"/>
    <w:rsid w:val="003E2EFC"/>
    <w:rsid w:val="003E3E68"/>
    <w:rsid w:val="003E4C48"/>
    <w:rsid w:val="003E5001"/>
    <w:rsid w:val="003E6FC9"/>
    <w:rsid w:val="003E7405"/>
    <w:rsid w:val="003E77B2"/>
    <w:rsid w:val="003F0B66"/>
    <w:rsid w:val="003F17C0"/>
    <w:rsid w:val="003F1DF7"/>
    <w:rsid w:val="003F228F"/>
    <w:rsid w:val="003F2500"/>
    <w:rsid w:val="003F354C"/>
    <w:rsid w:val="003F35C7"/>
    <w:rsid w:val="003F4274"/>
    <w:rsid w:val="003F698F"/>
    <w:rsid w:val="003F6BF4"/>
    <w:rsid w:val="003F73C7"/>
    <w:rsid w:val="003F7A58"/>
    <w:rsid w:val="00400703"/>
    <w:rsid w:val="004008C8"/>
    <w:rsid w:val="0040106F"/>
    <w:rsid w:val="00401104"/>
    <w:rsid w:val="00401AEE"/>
    <w:rsid w:val="00402063"/>
    <w:rsid w:val="0040286A"/>
    <w:rsid w:val="00403B09"/>
    <w:rsid w:val="004049DA"/>
    <w:rsid w:val="00404E27"/>
    <w:rsid w:val="00406303"/>
    <w:rsid w:val="00407C90"/>
    <w:rsid w:val="00407EC8"/>
    <w:rsid w:val="0041048B"/>
    <w:rsid w:val="004106F1"/>
    <w:rsid w:val="00412070"/>
    <w:rsid w:val="00412BA3"/>
    <w:rsid w:val="00412D71"/>
    <w:rsid w:val="00412F9F"/>
    <w:rsid w:val="0041398E"/>
    <w:rsid w:val="004141AE"/>
    <w:rsid w:val="00414A3F"/>
    <w:rsid w:val="00414CA8"/>
    <w:rsid w:val="00415001"/>
    <w:rsid w:val="00415C5B"/>
    <w:rsid w:val="00415DE9"/>
    <w:rsid w:val="00416E35"/>
    <w:rsid w:val="004170CF"/>
    <w:rsid w:val="00417461"/>
    <w:rsid w:val="00417E42"/>
    <w:rsid w:val="00420C4D"/>
    <w:rsid w:val="00420CD0"/>
    <w:rsid w:val="00420D05"/>
    <w:rsid w:val="00421309"/>
    <w:rsid w:val="00421FA1"/>
    <w:rsid w:val="00422434"/>
    <w:rsid w:val="00422DFC"/>
    <w:rsid w:val="00424081"/>
    <w:rsid w:val="00424314"/>
    <w:rsid w:val="0042473A"/>
    <w:rsid w:val="00424BE4"/>
    <w:rsid w:val="004262D0"/>
    <w:rsid w:val="004263DB"/>
    <w:rsid w:val="004269F8"/>
    <w:rsid w:val="00426D5D"/>
    <w:rsid w:val="00430A5B"/>
    <w:rsid w:val="00430E87"/>
    <w:rsid w:val="00430E93"/>
    <w:rsid w:val="00430E9C"/>
    <w:rsid w:val="004320CA"/>
    <w:rsid w:val="0043218F"/>
    <w:rsid w:val="00432CEF"/>
    <w:rsid w:val="0043376C"/>
    <w:rsid w:val="00433826"/>
    <w:rsid w:val="0043399C"/>
    <w:rsid w:val="0043536A"/>
    <w:rsid w:val="00435B2E"/>
    <w:rsid w:val="00435B9C"/>
    <w:rsid w:val="0043600F"/>
    <w:rsid w:val="004366C3"/>
    <w:rsid w:val="00440280"/>
    <w:rsid w:val="004406E9"/>
    <w:rsid w:val="00441286"/>
    <w:rsid w:val="00441597"/>
    <w:rsid w:val="00442C2C"/>
    <w:rsid w:val="004431BD"/>
    <w:rsid w:val="0044496C"/>
    <w:rsid w:val="00445158"/>
    <w:rsid w:val="00447873"/>
    <w:rsid w:val="00450743"/>
    <w:rsid w:val="004514E8"/>
    <w:rsid w:val="00451B88"/>
    <w:rsid w:val="00451C3A"/>
    <w:rsid w:val="00451CDC"/>
    <w:rsid w:val="0045216C"/>
    <w:rsid w:val="0045345D"/>
    <w:rsid w:val="004537B6"/>
    <w:rsid w:val="00453929"/>
    <w:rsid w:val="00453B63"/>
    <w:rsid w:val="004543C4"/>
    <w:rsid w:val="004547A4"/>
    <w:rsid w:val="00455ED2"/>
    <w:rsid w:val="00456688"/>
    <w:rsid w:val="00456A8E"/>
    <w:rsid w:val="00456E07"/>
    <w:rsid w:val="00457366"/>
    <w:rsid w:val="00457B3B"/>
    <w:rsid w:val="00457BD8"/>
    <w:rsid w:val="00460FD4"/>
    <w:rsid w:val="00461EC2"/>
    <w:rsid w:val="004629B1"/>
    <w:rsid w:val="00463B11"/>
    <w:rsid w:val="004651D8"/>
    <w:rsid w:val="00465424"/>
    <w:rsid w:val="0046576B"/>
    <w:rsid w:val="00466AB1"/>
    <w:rsid w:val="00467026"/>
    <w:rsid w:val="00467F30"/>
    <w:rsid w:val="00470D82"/>
    <w:rsid w:val="00471250"/>
    <w:rsid w:val="0047192F"/>
    <w:rsid w:val="00473706"/>
    <w:rsid w:val="00473AD8"/>
    <w:rsid w:val="00473EB8"/>
    <w:rsid w:val="004747D6"/>
    <w:rsid w:val="004751A5"/>
    <w:rsid w:val="0047751B"/>
    <w:rsid w:val="004775A4"/>
    <w:rsid w:val="00477B2B"/>
    <w:rsid w:val="00480BBF"/>
    <w:rsid w:val="004819B3"/>
    <w:rsid w:val="004823B2"/>
    <w:rsid w:val="00483094"/>
    <w:rsid w:val="00483204"/>
    <w:rsid w:val="004839B9"/>
    <w:rsid w:val="00483CB9"/>
    <w:rsid w:val="00484AD5"/>
    <w:rsid w:val="00486711"/>
    <w:rsid w:val="00486E86"/>
    <w:rsid w:val="0048703D"/>
    <w:rsid w:val="00490147"/>
    <w:rsid w:val="00490BB9"/>
    <w:rsid w:val="00491354"/>
    <w:rsid w:val="0049182B"/>
    <w:rsid w:val="004928D3"/>
    <w:rsid w:val="00493816"/>
    <w:rsid w:val="00493C80"/>
    <w:rsid w:val="00493F02"/>
    <w:rsid w:val="004975B3"/>
    <w:rsid w:val="004A05E6"/>
    <w:rsid w:val="004A0EBF"/>
    <w:rsid w:val="004A0EF1"/>
    <w:rsid w:val="004A1019"/>
    <w:rsid w:val="004A174D"/>
    <w:rsid w:val="004A2196"/>
    <w:rsid w:val="004A2CC4"/>
    <w:rsid w:val="004A4997"/>
    <w:rsid w:val="004A4B30"/>
    <w:rsid w:val="004A4D3B"/>
    <w:rsid w:val="004A5802"/>
    <w:rsid w:val="004A59C3"/>
    <w:rsid w:val="004A66BC"/>
    <w:rsid w:val="004A6A90"/>
    <w:rsid w:val="004A7AC0"/>
    <w:rsid w:val="004B01A1"/>
    <w:rsid w:val="004B19BA"/>
    <w:rsid w:val="004B1A9B"/>
    <w:rsid w:val="004B2EFF"/>
    <w:rsid w:val="004B3511"/>
    <w:rsid w:val="004B365A"/>
    <w:rsid w:val="004B3697"/>
    <w:rsid w:val="004B3751"/>
    <w:rsid w:val="004B3C86"/>
    <w:rsid w:val="004B3CC6"/>
    <w:rsid w:val="004B3FB4"/>
    <w:rsid w:val="004B5AC7"/>
    <w:rsid w:val="004B5D84"/>
    <w:rsid w:val="004B5EE3"/>
    <w:rsid w:val="004B7AD6"/>
    <w:rsid w:val="004C136A"/>
    <w:rsid w:val="004C16E3"/>
    <w:rsid w:val="004C1801"/>
    <w:rsid w:val="004C1892"/>
    <w:rsid w:val="004C1D3A"/>
    <w:rsid w:val="004C2138"/>
    <w:rsid w:val="004C22AB"/>
    <w:rsid w:val="004C2C6C"/>
    <w:rsid w:val="004C2DE8"/>
    <w:rsid w:val="004C4C9C"/>
    <w:rsid w:val="004C4D51"/>
    <w:rsid w:val="004D00B3"/>
    <w:rsid w:val="004D23E6"/>
    <w:rsid w:val="004D2C65"/>
    <w:rsid w:val="004D34C3"/>
    <w:rsid w:val="004D4087"/>
    <w:rsid w:val="004D6162"/>
    <w:rsid w:val="004D671F"/>
    <w:rsid w:val="004D6964"/>
    <w:rsid w:val="004D6987"/>
    <w:rsid w:val="004E177A"/>
    <w:rsid w:val="004E1A8D"/>
    <w:rsid w:val="004E3316"/>
    <w:rsid w:val="004E3E34"/>
    <w:rsid w:val="004E4482"/>
    <w:rsid w:val="004E50C8"/>
    <w:rsid w:val="004E66BC"/>
    <w:rsid w:val="004E71DD"/>
    <w:rsid w:val="004E76A9"/>
    <w:rsid w:val="004F095F"/>
    <w:rsid w:val="004F2779"/>
    <w:rsid w:val="004F2829"/>
    <w:rsid w:val="004F28A8"/>
    <w:rsid w:val="004F2BDD"/>
    <w:rsid w:val="004F3A34"/>
    <w:rsid w:val="004F43EA"/>
    <w:rsid w:val="004F44D6"/>
    <w:rsid w:val="004F4DA4"/>
    <w:rsid w:val="004F516A"/>
    <w:rsid w:val="004F5CB7"/>
    <w:rsid w:val="004F6A9B"/>
    <w:rsid w:val="00500516"/>
    <w:rsid w:val="005006BF"/>
    <w:rsid w:val="00500930"/>
    <w:rsid w:val="00500ADB"/>
    <w:rsid w:val="00500F79"/>
    <w:rsid w:val="005023C9"/>
    <w:rsid w:val="00504AE7"/>
    <w:rsid w:val="00504B3D"/>
    <w:rsid w:val="00504ED1"/>
    <w:rsid w:val="0050542F"/>
    <w:rsid w:val="005055FD"/>
    <w:rsid w:val="00506238"/>
    <w:rsid w:val="005062E7"/>
    <w:rsid w:val="00510E34"/>
    <w:rsid w:val="0051137E"/>
    <w:rsid w:val="00512696"/>
    <w:rsid w:val="005129C7"/>
    <w:rsid w:val="00513237"/>
    <w:rsid w:val="005133FE"/>
    <w:rsid w:val="00513782"/>
    <w:rsid w:val="00514069"/>
    <w:rsid w:val="00515251"/>
    <w:rsid w:val="00515731"/>
    <w:rsid w:val="00515979"/>
    <w:rsid w:val="00516097"/>
    <w:rsid w:val="00516CDA"/>
    <w:rsid w:val="00516D61"/>
    <w:rsid w:val="00517ADA"/>
    <w:rsid w:val="0051B399"/>
    <w:rsid w:val="00520123"/>
    <w:rsid w:val="005201DF"/>
    <w:rsid w:val="0052070E"/>
    <w:rsid w:val="005213C1"/>
    <w:rsid w:val="00521E83"/>
    <w:rsid w:val="005220E9"/>
    <w:rsid w:val="005222C2"/>
    <w:rsid w:val="0052341A"/>
    <w:rsid w:val="00523BCC"/>
    <w:rsid w:val="00523C19"/>
    <w:rsid w:val="00523FE7"/>
    <w:rsid w:val="00524163"/>
    <w:rsid w:val="00524DB7"/>
    <w:rsid w:val="00525184"/>
    <w:rsid w:val="005266F6"/>
    <w:rsid w:val="005278B3"/>
    <w:rsid w:val="005303B9"/>
    <w:rsid w:val="00530848"/>
    <w:rsid w:val="0053164D"/>
    <w:rsid w:val="00531B25"/>
    <w:rsid w:val="00531E8A"/>
    <w:rsid w:val="005330C2"/>
    <w:rsid w:val="00533995"/>
    <w:rsid w:val="00533F1A"/>
    <w:rsid w:val="005342ED"/>
    <w:rsid w:val="00535479"/>
    <w:rsid w:val="00535C67"/>
    <w:rsid w:val="00536A63"/>
    <w:rsid w:val="00536DA2"/>
    <w:rsid w:val="0054037D"/>
    <w:rsid w:val="00540848"/>
    <w:rsid w:val="00541C0C"/>
    <w:rsid w:val="00541CF9"/>
    <w:rsid w:val="00542625"/>
    <w:rsid w:val="00542AD4"/>
    <w:rsid w:val="00543B56"/>
    <w:rsid w:val="00544D79"/>
    <w:rsid w:val="00545153"/>
    <w:rsid w:val="005452AC"/>
    <w:rsid w:val="00545D9B"/>
    <w:rsid w:val="0054615B"/>
    <w:rsid w:val="00546C35"/>
    <w:rsid w:val="00546D6D"/>
    <w:rsid w:val="00547648"/>
    <w:rsid w:val="005508BD"/>
    <w:rsid w:val="00551037"/>
    <w:rsid w:val="00551240"/>
    <w:rsid w:val="00552CD7"/>
    <w:rsid w:val="00553438"/>
    <w:rsid w:val="0055373C"/>
    <w:rsid w:val="00554961"/>
    <w:rsid w:val="0055637B"/>
    <w:rsid w:val="0056055F"/>
    <w:rsid w:val="00560707"/>
    <w:rsid w:val="00560A22"/>
    <w:rsid w:val="00560DD6"/>
    <w:rsid w:val="00560F4A"/>
    <w:rsid w:val="00561687"/>
    <w:rsid w:val="00561C5A"/>
    <w:rsid w:val="00561E0A"/>
    <w:rsid w:val="00562618"/>
    <w:rsid w:val="00564552"/>
    <w:rsid w:val="0056537D"/>
    <w:rsid w:val="005654C1"/>
    <w:rsid w:val="00565887"/>
    <w:rsid w:val="00565CD0"/>
    <w:rsid w:val="00565D26"/>
    <w:rsid w:val="00565EA5"/>
    <w:rsid w:val="005665B6"/>
    <w:rsid w:val="005669C0"/>
    <w:rsid w:val="00567B54"/>
    <w:rsid w:val="00567FEE"/>
    <w:rsid w:val="005707E2"/>
    <w:rsid w:val="00570E3C"/>
    <w:rsid w:val="005711BE"/>
    <w:rsid w:val="005714C3"/>
    <w:rsid w:val="005715CB"/>
    <w:rsid w:val="00571C07"/>
    <w:rsid w:val="0057254C"/>
    <w:rsid w:val="00572E07"/>
    <w:rsid w:val="0057376B"/>
    <w:rsid w:val="005742F9"/>
    <w:rsid w:val="00574A54"/>
    <w:rsid w:val="00576894"/>
    <w:rsid w:val="005769B8"/>
    <w:rsid w:val="00576FF5"/>
    <w:rsid w:val="005770F1"/>
    <w:rsid w:val="00577412"/>
    <w:rsid w:val="00580492"/>
    <w:rsid w:val="00580E08"/>
    <w:rsid w:val="005818AB"/>
    <w:rsid w:val="005820D7"/>
    <w:rsid w:val="005834E3"/>
    <w:rsid w:val="00583933"/>
    <w:rsid w:val="00584588"/>
    <w:rsid w:val="00584CC1"/>
    <w:rsid w:val="00584DED"/>
    <w:rsid w:val="005858DA"/>
    <w:rsid w:val="005858DF"/>
    <w:rsid w:val="00585FBD"/>
    <w:rsid w:val="00587014"/>
    <w:rsid w:val="00587C80"/>
    <w:rsid w:val="00590564"/>
    <w:rsid w:val="00590FE3"/>
    <w:rsid w:val="005911B8"/>
    <w:rsid w:val="00592ED4"/>
    <w:rsid w:val="00592FCC"/>
    <w:rsid w:val="005935A6"/>
    <w:rsid w:val="00593C58"/>
    <w:rsid w:val="005946B7"/>
    <w:rsid w:val="005947E1"/>
    <w:rsid w:val="00595C0B"/>
    <w:rsid w:val="00596858"/>
    <w:rsid w:val="005972A8"/>
    <w:rsid w:val="00597467"/>
    <w:rsid w:val="00597A38"/>
    <w:rsid w:val="00597EF2"/>
    <w:rsid w:val="005A0E78"/>
    <w:rsid w:val="005A111E"/>
    <w:rsid w:val="005A1145"/>
    <w:rsid w:val="005A1F9A"/>
    <w:rsid w:val="005A1FF0"/>
    <w:rsid w:val="005A3114"/>
    <w:rsid w:val="005A3B65"/>
    <w:rsid w:val="005A4F62"/>
    <w:rsid w:val="005A651D"/>
    <w:rsid w:val="005A6E5A"/>
    <w:rsid w:val="005A76C4"/>
    <w:rsid w:val="005A7988"/>
    <w:rsid w:val="005B05AC"/>
    <w:rsid w:val="005B1406"/>
    <w:rsid w:val="005B1C25"/>
    <w:rsid w:val="005B1DDD"/>
    <w:rsid w:val="005B423E"/>
    <w:rsid w:val="005B4DBC"/>
    <w:rsid w:val="005B587E"/>
    <w:rsid w:val="005B604A"/>
    <w:rsid w:val="005B670F"/>
    <w:rsid w:val="005B6AE0"/>
    <w:rsid w:val="005C00E6"/>
    <w:rsid w:val="005C06C1"/>
    <w:rsid w:val="005C0C82"/>
    <w:rsid w:val="005C0F8B"/>
    <w:rsid w:val="005C2144"/>
    <w:rsid w:val="005C3BFA"/>
    <w:rsid w:val="005C4A57"/>
    <w:rsid w:val="005C4BD4"/>
    <w:rsid w:val="005C6ADE"/>
    <w:rsid w:val="005C76B0"/>
    <w:rsid w:val="005C7C4D"/>
    <w:rsid w:val="005D0C7B"/>
    <w:rsid w:val="005D1708"/>
    <w:rsid w:val="005D4165"/>
    <w:rsid w:val="005D429B"/>
    <w:rsid w:val="005D4F8C"/>
    <w:rsid w:val="005D6B05"/>
    <w:rsid w:val="005D75FF"/>
    <w:rsid w:val="005D77B9"/>
    <w:rsid w:val="005D7EC9"/>
    <w:rsid w:val="005E0D34"/>
    <w:rsid w:val="005E1CE6"/>
    <w:rsid w:val="005E4806"/>
    <w:rsid w:val="005E5757"/>
    <w:rsid w:val="005E5C63"/>
    <w:rsid w:val="005E6E64"/>
    <w:rsid w:val="005F08C9"/>
    <w:rsid w:val="005F0D5C"/>
    <w:rsid w:val="005F1ED9"/>
    <w:rsid w:val="005F4199"/>
    <w:rsid w:val="005F42E1"/>
    <w:rsid w:val="005F532F"/>
    <w:rsid w:val="005F60C3"/>
    <w:rsid w:val="005F708F"/>
    <w:rsid w:val="005F7E33"/>
    <w:rsid w:val="00600D95"/>
    <w:rsid w:val="006019AA"/>
    <w:rsid w:val="00601BF8"/>
    <w:rsid w:val="00601D36"/>
    <w:rsid w:val="00602CD3"/>
    <w:rsid w:val="0060332C"/>
    <w:rsid w:val="00603B77"/>
    <w:rsid w:val="00603E1F"/>
    <w:rsid w:val="00603FB5"/>
    <w:rsid w:val="0060439C"/>
    <w:rsid w:val="006059BF"/>
    <w:rsid w:val="00606F48"/>
    <w:rsid w:val="00607E1E"/>
    <w:rsid w:val="006112F6"/>
    <w:rsid w:val="00611DD3"/>
    <w:rsid w:val="00611DEE"/>
    <w:rsid w:val="00613213"/>
    <w:rsid w:val="00613539"/>
    <w:rsid w:val="00613B3E"/>
    <w:rsid w:val="0061476E"/>
    <w:rsid w:val="00614B2B"/>
    <w:rsid w:val="00614D00"/>
    <w:rsid w:val="00615001"/>
    <w:rsid w:val="006156E0"/>
    <w:rsid w:val="00615E82"/>
    <w:rsid w:val="006160BA"/>
    <w:rsid w:val="00616E3E"/>
    <w:rsid w:val="00620448"/>
    <w:rsid w:val="006204B3"/>
    <w:rsid w:val="00620D7D"/>
    <w:rsid w:val="006210E5"/>
    <w:rsid w:val="0062477B"/>
    <w:rsid w:val="00624FA7"/>
    <w:rsid w:val="00625484"/>
    <w:rsid w:val="00625929"/>
    <w:rsid w:val="006261E9"/>
    <w:rsid w:val="006269CC"/>
    <w:rsid w:val="00630C82"/>
    <w:rsid w:val="00631012"/>
    <w:rsid w:val="0063178E"/>
    <w:rsid w:val="00634CFB"/>
    <w:rsid w:val="00636A1B"/>
    <w:rsid w:val="00637886"/>
    <w:rsid w:val="006378AF"/>
    <w:rsid w:val="0063792C"/>
    <w:rsid w:val="00637CC3"/>
    <w:rsid w:val="00641AB5"/>
    <w:rsid w:val="00641BA4"/>
    <w:rsid w:val="00643EDD"/>
    <w:rsid w:val="0064491C"/>
    <w:rsid w:val="00644B4A"/>
    <w:rsid w:val="00645002"/>
    <w:rsid w:val="00645596"/>
    <w:rsid w:val="00646965"/>
    <w:rsid w:val="00646B32"/>
    <w:rsid w:val="00646D78"/>
    <w:rsid w:val="0064726B"/>
    <w:rsid w:val="006472DF"/>
    <w:rsid w:val="006477A2"/>
    <w:rsid w:val="00647903"/>
    <w:rsid w:val="00651387"/>
    <w:rsid w:val="00651C25"/>
    <w:rsid w:val="00651CC3"/>
    <w:rsid w:val="00651EEF"/>
    <w:rsid w:val="00652298"/>
    <w:rsid w:val="00656CA0"/>
    <w:rsid w:val="0065727E"/>
    <w:rsid w:val="00657DA7"/>
    <w:rsid w:val="00660C2C"/>
    <w:rsid w:val="00661080"/>
    <w:rsid w:val="00661A51"/>
    <w:rsid w:val="00661CB5"/>
    <w:rsid w:val="006620C3"/>
    <w:rsid w:val="00663FCB"/>
    <w:rsid w:val="006663E8"/>
    <w:rsid w:val="006671CB"/>
    <w:rsid w:val="00667DB1"/>
    <w:rsid w:val="00667DC6"/>
    <w:rsid w:val="006701B3"/>
    <w:rsid w:val="006704D2"/>
    <w:rsid w:val="006705FF"/>
    <w:rsid w:val="00670CDF"/>
    <w:rsid w:val="00670F8C"/>
    <w:rsid w:val="0067199E"/>
    <w:rsid w:val="00671D77"/>
    <w:rsid w:val="006721C2"/>
    <w:rsid w:val="00673A99"/>
    <w:rsid w:val="00673E3F"/>
    <w:rsid w:val="0067450F"/>
    <w:rsid w:val="00674BAE"/>
    <w:rsid w:val="00677970"/>
    <w:rsid w:val="00677AEE"/>
    <w:rsid w:val="00681203"/>
    <w:rsid w:val="0068160C"/>
    <w:rsid w:val="00681D02"/>
    <w:rsid w:val="006821C9"/>
    <w:rsid w:val="006823E0"/>
    <w:rsid w:val="006841D6"/>
    <w:rsid w:val="006851D1"/>
    <w:rsid w:val="006855EA"/>
    <w:rsid w:val="00686980"/>
    <w:rsid w:val="00686C6B"/>
    <w:rsid w:val="00687152"/>
    <w:rsid w:val="00687178"/>
    <w:rsid w:val="006872F5"/>
    <w:rsid w:val="00690915"/>
    <w:rsid w:val="00690B52"/>
    <w:rsid w:val="00691695"/>
    <w:rsid w:val="00691BE2"/>
    <w:rsid w:val="00691DC9"/>
    <w:rsid w:val="00692573"/>
    <w:rsid w:val="006927FF"/>
    <w:rsid w:val="006938D5"/>
    <w:rsid w:val="00693A58"/>
    <w:rsid w:val="00693DC4"/>
    <w:rsid w:val="00693E4A"/>
    <w:rsid w:val="00694C46"/>
    <w:rsid w:val="0069531D"/>
    <w:rsid w:val="00695672"/>
    <w:rsid w:val="00695786"/>
    <w:rsid w:val="00695934"/>
    <w:rsid w:val="00696772"/>
    <w:rsid w:val="00697CF8"/>
    <w:rsid w:val="006A0CB8"/>
    <w:rsid w:val="006A1C56"/>
    <w:rsid w:val="006A1DF7"/>
    <w:rsid w:val="006A352A"/>
    <w:rsid w:val="006A4C81"/>
    <w:rsid w:val="006A5108"/>
    <w:rsid w:val="006A5D16"/>
    <w:rsid w:val="006A61B3"/>
    <w:rsid w:val="006A6624"/>
    <w:rsid w:val="006A6985"/>
    <w:rsid w:val="006A6CAE"/>
    <w:rsid w:val="006B01DC"/>
    <w:rsid w:val="006B11E4"/>
    <w:rsid w:val="006B1BE1"/>
    <w:rsid w:val="006B1EE9"/>
    <w:rsid w:val="006B21E8"/>
    <w:rsid w:val="006B241F"/>
    <w:rsid w:val="006B26D8"/>
    <w:rsid w:val="006B279C"/>
    <w:rsid w:val="006B2C5D"/>
    <w:rsid w:val="006B3F7B"/>
    <w:rsid w:val="006B4756"/>
    <w:rsid w:val="006B4FC3"/>
    <w:rsid w:val="006B6B02"/>
    <w:rsid w:val="006B762D"/>
    <w:rsid w:val="006B76AB"/>
    <w:rsid w:val="006C00F3"/>
    <w:rsid w:val="006C0D6F"/>
    <w:rsid w:val="006C173E"/>
    <w:rsid w:val="006C2A0D"/>
    <w:rsid w:val="006C3092"/>
    <w:rsid w:val="006C3AE0"/>
    <w:rsid w:val="006C3C3F"/>
    <w:rsid w:val="006C4329"/>
    <w:rsid w:val="006C4674"/>
    <w:rsid w:val="006C51D2"/>
    <w:rsid w:val="006C5902"/>
    <w:rsid w:val="006C6B2D"/>
    <w:rsid w:val="006C7C9F"/>
    <w:rsid w:val="006D0651"/>
    <w:rsid w:val="006D1A10"/>
    <w:rsid w:val="006D1EFF"/>
    <w:rsid w:val="006D3333"/>
    <w:rsid w:val="006D3837"/>
    <w:rsid w:val="006D3B88"/>
    <w:rsid w:val="006D5151"/>
    <w:rsid w:val="006D5EF8"/>
    <w:rsid w:val="006D644C"/>
    <w:rsid w:val="006D66A7"/>
    <w:rsid w:val="006D7320"/>
    <w:rsid w:val="006E3125"/>
    <w:rsid w:val="006E53ED"/>
    <w:rsid w:val="006E5416"/>
    <w:rsid w:val="006E56E1"/>
    <w:rsid w:val="006E5FA2"/>
    <w:rsid w:val="006E6BAC"/>
    <w:rsid w:val="006E727A"/>
    <w:rsid w:val="006F07B7"/>
    <w:rsid w:val="006F0B53"/>
    <w:rsid w:val="006F108B"/>
    <w:rsid w:val="006F1381"/>
    <w:rsid w:val="006F19DD"/>
    <w:rsid w:val="006F1DDA"/>
    <w:rsid w:val="006F22C3"/>
    <w:rsid w:val="006F2828"/>
    <w:rsid w:val="006F2CDE"/>
    <w:rsid w:val="006F2F52"/>
    <w:rsid w:val="006F3237"/>
    <w:rsid w:val="006F373E"/>
    <w:rsid w:val="006F5546"/>
    <w:rsid w:val="006F5D05"/>
    <w:rsid w:val="006F7408"/>
    <w:rsid w:val="006F77C4"/>
    <w:rsid w:val="006F7B47"/>
    <w:rsid w:val="006F7C22"/>
    <w:rsid w:val="00700B29"/>
    <w:rsid w:val="00701C6C"/>
    <w:rsid w:val="00703973"/>
    <w:rsid w:val="0070412D"/>
    <w:rsid w:val="00704DB7"/>
    <w:rsid w:val="00704F69"/>
    <w:rsid w:val="00705060"/>
    <w:rsid w:val="00705D8C"/>
    <w:rsid w:val="0070652E"/>
    <w:rsid w:val="007108D8"/>
    <w:rsid w:val="00710C89"/>
    <w:rsid w:val="00711C42"/>
    <w:rsid w:val="00712122"/>
    <w:rsid w:val="00712294"/>
    <w:rsid w:val="00713335"/>
    <w:rsid w:val="0071357E"/>
    <w:rsid w:val="007146DD"/>
    <w:rsid w:val="00715154"/>
    <w:rsid w:val="00715B4F"/>
    <w:rsid w:val="00715DA5"/>
    <w:rsid w:val="0071688D"/>
    <w:rsid w:val="00720849"/>
    <w:rsid w:val="00721E58"/>
    <w:rsid w:val="007223CC"/>
    <w:rsid w:val="00723D62"/>
    <w:rsid w:val="007242F5"/>
    <w:rsid w:val="00725159"/>
    <w:rsid w:val="00725DD2"/>
    <w:rsid w:val="00726A20"/>
    <w:rsid w:val="00726BE7"/>
    <w:rsid w:val="00727C63"/>
    <w:rsid w:val="007301A0"/>
    <w:rsid w:val="00730388"/>
    <w:rsid w:val="00732E26"/>
    <w:rsid w:val="0073315C"/>
    <w:rsid w:val="007339F2"/>
    <w:rsid w:val="00734987"/>
    <w:rsid w:val="00734DB9"/>
    <w:rsid w:val="00734FC8"/>
    <w:rsid w:val="00736225"/>
    <w:rsid w:val="007403AF"/>
    <w:rsid w:val="00740842"/>
    <w:rsid w:val="00741A93"/>
    <w:rsid w:val="00741EE3"/>
    <w:rsid w:val="00742F10"/>
    <w:rsid w:val="007430E4"/>
    <w:rsid w:val="00743C0E"/>
    <w:rsid w:val="0074401A"/>
    <w:rsid w:val="00744925"/>
    <w:rsid w:val="00745239"/>
    <w:rsid w:val="00745993"/>
    <w:rsid w:val="00746F96"/>
    <w:rsid w:val="0074722F"/>
    <w:rsid w:val="00750CC4"/>
    <w:rsid w:val="0075174C"/>
    <w:rsid w:val="00751CF1"/>
    <w:rsid w:val="00752265"/>
    <w:rsid w:val="00753154"/>
    <w:rsid w:val="00754812"/>
    <w:rsid w:val="00755184"/>
    <w:rsid w:val="007551D0"/>
    <w:rsid w:val="00755A9A"/>
    <w:rsid w:val="00755D65"/>
    <w:rsid w:val="00757142"/>
    <w:rsid w:val="007573A8"/>
    <w:rsid w:val="00760C77"/>
    <w:rsid w:val="00760E5A"/>
    <w:rsid w:val="007621BF"/>
    <w:rsid w:val="00762755"/>
    <w:rsid w:val="007638BB"/>
    <w:rsid w:val="007642E9"/>
    <w:rsid w:val="0076450B"/>
    <w:rsid w:val="007656B3"/>
    <w:rsid w:val="007665F7"/>
    <w:rsid w:val="007666C4"/>
    <w:rsid w:val="00766F5B"/>
    <w:rsid w:val="00770101"/>
    <w:rsid w:val="007701E4"/>
    <w:rsid w:val="0077022B"/>
    <w:rsid w:val="00770289"/>
    <w:rsid w:val="007702AB"/>
    <w:rsid w:val="00770684"/>
    <w:rsid w:val="0077102C"/>
    <w:rsid w:val="00771136"/>
    <w:rsid w:val="00771885"/>
    <w:rsid w:val="00771A92"/>
    <w:rsid w:val="00771C1B"/>
    <w:rsid w:val="0077239C"/>
    <w:rsid w:val="00772469"/>
    <w:rsid w:val="00772D4A"/>
    <w:rsid w:val="00772F8C"/>
    <w:rsid w:val="00774AB4"/>
    <w:rsid w:val="00774D5F"/>
    <w:rsid w:val="007755D4"/>
    <w:rsid w:val="00776E10"/>
    <w:rsid w:val="007770C9"/>
    <w:rsid w:val="00777517"/>
    <w:rsid w:val="00777CA0"/>
    <w:rsid w:val="00780366"/>
    <w:rsid w:val="00780F49"/>
    <w:rsid w:val="0078190D"/>
    <w:rsid w:val="00781AA0"/>
    <w:rsid w:val="00781C2D"/>
    <w:rsid w:val="00782220"/>
    <w:rsid w:val="00782391"/>
    <w:rsid w:val="007834D5"/>
    <w:rsid w:val="00784D61"/>
    <w:rsid w:val="00785B01"/>
    <w:rsid w:val="00785C5A"/>
    <w:rsid w:val="00786754"/>
    <w:rsid w:val="007869DB"/>
    <w:rsid w:val="007902E5"/>
    <w:rsid w:val="00790318"/>
    <w:rsid w:val="00790381"/>
    <w:rsid w:val="00793392"/>
    <w:rsid w:val="007938AA"/>
    <w:rsid w:val="00793D1B"/>
    <w:rsid w:val="00793E6B"/>
    <w:rsid w:val="00794BA5"/>
    <w:rsid w:val="00795399"/>
    <w:rsid w:val="007958AE"/>
    <w:rsid w:val="007A09BC"/>
    <w:rsid w:val="007A182A"/>
    <w:rsid w:val="007A1D2F"/>
    <w:rsid w:val="007A2518"/>
    <w:rsid w:val="007A33BB"/>
    <w:rsid w:val="007A4443"/>
    <w:rsid w:val="007A4595"/>
    <w:rsid w:val="007A4F65"/>
    <w:rsid w:val="007A4FD6"/>
    <w:rsid w:val="007A5B3C"/>
    <w:rsid w:val="007A5D92"/>
    <w:rsid w:val="007A5F86"/>
    <w:rsid w:val="007A5FAE"/>
    <w:rsid w:val="007A6F49"/>
    <w:rsid w:val="007B0451"/>
    <w:rsid w:val="007B18EE"/>
    <w:rsid w:val="007B2385"/>
    <w:rsid w:val="007B2408"/>
    <w:rsid w:val="007B27EB"/>
    <w:rsid w:val="007B28C4"/>
    <w:rsid w:val="007B4B05"/>
    <w:rsid w:val="007B54BA"/>
    <w:rsid w:val="007B5D0D"/>
    <w:rsid w:val="007B5E9A"/>
    <w:rsid w:val="007B7D2C"/>
    <w:rsid w:val="007B7FE0"/>
    <w:rsid w:val="007C0380"/>
    <w:rsid w:val="007C054B"/>
    <w:rsid w:val="007C0B52"/>
    <w:rsid w:val="007C0C9D"/>
    <w:rsid w:val="007C0D4F"/>
    <w:rsid w:val="007C1B07"/>
    <w:rsid w:val="007C2088"/>
    <w:rsid w:val="007C2DD1"/>
    <w:rsid w:val="007C41CC"/>
    <w:rsid w:val="007C4263"/>
    <w:rsid w:val="007C4273"/>
    <w:rsid w:val="007C5024"/>
    <w:rsid w:val="007C5277"/>
    <w:rsid w:val="007C575F"/>
    <w:rsid w:val="007C63ED"/>
    <w:rsid w:val="007C6842"/>
    <w:rsid w:val="007C7139"/>
    <w:rsid w:val="007C774F"/>
    <w:rsid w:val="007C78B6"/>
    <w:rsid w:val="007C79C4"/>
    <w:rsid w:val="007C7C91"/>
    <w:rsid w:val="007D15E8"/>
    <w:rsid w:val="007D1B70"/>
    <w:rsid w:val="007D2FDE"/>
    <w:rsid w:val="007D3391"/>
    <w:rsid w:val="007D33AC"/>
    <w:rsid w:val="007D44CA"/>
    <w:rsid w:val="007D5827"/>
    <w:rsid w:val="007D5F3A"/>
    <w:rsid w:val="007D5F5A"/>
    <w:rsid w:val="007D629E"/>
    <w:rsid w:val="007D7366"/>
    <w:rsid w:val="007D7BB5"/>
    <w:rsid w:val="007E0798"/>
    <w:rsid w:val="007E0FAA"/>
    <w:rsid w:val="007E1187"/>
    <w:rsid w:val="007E156C"/>
    <w:rsid w:val="007E175D"/>
    <w:rsid w:val="007E1B23"/>
    <w:rsid w:val="007E2380"/>
    <w:rsid w:val="007E2555"/>
    <w:rsid w:val="007E2A32"/>
    <w:rsid w:val="007E2F87"/>
    <w:rsid w:val="007E3B42"/>
    <w:rsid w:val="007E42AE"/>
    <w:rsid w:val="007E4517"/>
    <w:rsid w:val="007E5205"/>
    <w:rsid w:val="007E5878"/>
    <w:rsid w:val="007E717B"/>
    <w:rsid w:val="007F27CB"/>
    <w:rsid w:val="007F331C"/>
    <w:rsid w:val="007F39E1"/>
    <w:rsid w:val="007F3DB3"/>
    <w:rsid w:val="007F3FC4"/>
    <w:rsid w:val="007F4208"/>
    <w:rsid w:val="007F42AF"/>
    <w:rsid w:val="007F4C20"/>
    <w:rsid w:val="007F576A"/>
    <w:rsid w:val="007F61E3"/>
    <w:rsid w:val="007F6AD0"/>
    <w:rsid w:val="007F78A0"/>
    <w:rsid w:val="007F7F16"/>
    <w:rsid w:val="008005B1"/>
    <w:rsid w:val="008007F6"/>
    <w:rsid w:val="00800EB0"/>
    <w:rsid w:val="008019D8"/>
    <w:rsid w:val="00801BDD"/>
    <w:rsid w:val="008027F5"/>
    <w:rsid w:val="008030A0"/>
    <w:rsid w:val="00803B4C"/>
    <w:rsid w:val="00803B68"/>
    <w:rsid w:val="0080450E"/>
    <w:rsid w:val="00805AA6"/>
    <w:rsid w:val="00805EBB"/>
    <w:rsid w:val="0080731A"/>
    <w:rsid w:val="008079B3"/>
    <w:rsid w:val="008109C6"/>
    <w:rsid w:val="00810C12"/>
    <w:rsid w:val="0081140F"/>
    <w:rsid w:val="008125C3"/>
    <w:rsid w:val="00813D68"/>
    <w:rsid w:val="00814044"/>
    <w:rsid w:val="008149D2"/>
    <w:rsid w:val="00815872"/>
    <w:rsid w:val="00815CBA"/>
    <w:rsid w:val="00815F46"/>
    <w:rsid w:val="00815FB4"/>
    <w:rsid w:val="00817233"/>
    <w:rsid w:val="00817A85"/>
    <w:rsid w:val="00817C81"/>
    <w:rsid w:val="00817E5B"/>
    <w:rsid w:val="00820E70"/>
    <w:rsid w:val="008219E8"/>
    <w:rsid w:val="00822074"/>
    <w:rsid w:val="00822262"/>
    <w:rsid w:val="0082251D"/>
    <w:rsid w:val="00822DDD"/>
    <w:rsid w:val="00823143"/>
    <w:rsid w:val="0082333D"/>
    <w:rsid w:val="00823E79"/>
    <w:rsid w:val="0082428B"/>
    <w:rsid w:val="0082451B"/>
    <w:rsid w:val="008258CA"/>
    <w:rsid w:val="00826D1E"/>
    <w:rsid w:val="00827953"/>
    <w:rsid w:val="00827ACD"/>
    <w:rsid w:val="00827DCE"/>
    <w:rsid w:val="00831C70"/>
    <w:rsid w:val="00832710"/>
    <w:rsid w:val="0083330D"/>
    <w:rsid w:val="008342AD"/>
    <w:rsid w:val="0083488E"/>
    <w:rsid w:val="008354A8"/>
    <w:rsid w:val="00835B0C"/>
    <w:rsid w:val="00835B83"/>
    <w:rsid w:val="00836AD2"/>
    <w:rsid w:val="00836BFD"/>
    <w:rsid w:val="00837781"/>
    <w:rsid w:val="00837AC4"/>
    <w:rsid w:val="00837E57"/>
    <w:rsid w:val="00841392"/>
    <w:rsid w:val="00841846"/>
    <w:rsid w:val="0084266F"/>
    <w:rsid w:val="00842CAF"/>
    <w:rsid w:val="00843406"/>
    <w:rsid w:val="00843689"/>
    <w:rsid w:val="00844AF2"/>
    <w:rsid w:val="008451D5"/>
    <w:rsid w:val="0084751F"/>
    <w:rsid w:val="00850973"/>
    <w:rsid w:val="00850D64"/>
    <w:rsid w:val="00850E59"/>
    <w:rsid w:val="0085103E"/>
    <w:rsid w:val="0085168B"/>
    <w:rsid w:val="008517B1"/>
    <w:rsid w:val="00852869"/>
    <w:rsid w:val="00852E64"/>
    <w:rsid w:val="008534B5"/>
    <w:rsid w:val="00853804"/>
    <w:rsid w:val="008539FC"/>
    <w:rsid w:val="00855324"/>
    <w:rsid w:val="008554CF"/>
    <w:rsid w:val="00855598"/>
    <w:rsid w:val="00857397"/>
    <w:rsid w:val="0085746B"/>
    <w:rsid w:val="008574CA"/>
    <w:rsid w:val="008575C1"/>
    <w:rsid w:val="00860005"/>
    <w:rsid w:val="00860380"/>
    <w:rsid w:val="00860A75"/>
    <w:rsid w:val="00861952"/>
    <w:rsid w:val="00862644"/>
    <w:rsid w:val="00862EF0"/>
    <w:rsid w:val="00863120"/>
    <w:rsid w:val="00863C6C"/>
    <w:rsid w:val="008645B0"/>
    <w:rsid w:val="00864A42"/>
    <w:rsid w:val="00866600"/>
    <w:rsid w:val="0086781E"/>
    <w:rsid w:val="008710BA"/>
    <w:rsid w:val="00871ADE"/>
    <w:rsid w:val="0087236A"/>
    <w:rsid w:val="0087250F"/>
    <w:rsid w:val="0087263E"/>
    <w:rsid w:val="0087265E"/>
    <w:rsid w:val="008729CC"/>
    <w:rsid w:val="0087313E"/>
    <w:rsid w:val="0087356D"/>
    <w:rsid w:val="00873730"/>
    <w:rsid w:val="008746F7"/>
    <w:rsid w:val="0087479E"/>
    <w:rsid w:val="00875323"/>
    <w:rsid w:val="008765A9"/>
    <w:rsid w:val="00877203"/>
    <w:rsid w:val="00877867"/>
    <w:rsid w:val="00877AB7"/>
    <w:rsid w:val="00877E97"/>
    <w:rsid w:val="008827BB"/>
    <w:rsid w:val="00884B84"/>
    <w:rsid w:val="00884F4B"/>
    <w:rsid w:val="00886D64"/>
    <w:rsid w:val="008873C4"/>
    <w:rsid w:val="00887BCD"/>
    <w:rsid w:val="0089021A"/>
    <w:rsid w:val="00890855"/>
    <w:rsid w:val="00890FE2"/>
    <w:rsid w:val="00891778"/>
    <w:rsid w:val="00891866"/>
    <w:rsid w:val="008918AC"/>
    <w:rsid w:val="00891DAA"/>
    <w:rsid w:val="008925C0"/>
    <w:rsid w:val="00892E06"/>
    <w:rsid w:val="00893156"/>
    <w:rsid w:val="0089362B"/>
    <w:rsid w:val="00893A28"/>
    <w:rsid w:val="008951A2"/>
    <w:rsid w:val="008953C8"/>
    <w:rsid w:val="00895575"/>
    <w:rsid w:val="00895878"/>
    <w:rsid w:val="00896004"/>
    <w:rsid w:val="008963BA"/>
    <w:rsid w:val="0089652B"/>
    <w:rsid w:val="008A0724"/>
    <w:rsid w:val="008A082A"/>
    <w:rsid w:val="008A11E2"/>
    <w:rsid w:val="008A15AD"/>
    <w:rsid w:val="008A1BD5"/>
    <w:rsid w:val="008A2636"/>
    <w:rsid w:val="008A386E"/>
    <w:rsid w:val="008A3A07"/>
    <w:rsid w:val="008A3F9B"/>
    <w:rsid w:val="008A4E90"/>
    <w:rsid w:val="008A52C0"/>
    <w:rsid w:val="008A6B31"/>
    <w:rsid w:val="008A7613"/>
    <w:rsid w:val="008B0F6B"/>
    <w:rsid w:val="008B1625"/>
    <w:rsid w:val="008B39B3"/>
    <w:rsid w:val="008B3B22"/>
    <w:rsid w:val="008B3BCB"/>
    <w:rsid w:val="008B4D3A"/>
    <w:rsid w:val="008B60D4"/>
    <w:rsid w:val="008B6471"/>
    <w:rsid w:val="008B6D08"/>
    <w:rsid w:val="008C03D9"/>
    <w:rsid w:val="008C08CA"/>
    <w:rsid w:val="008C19F6"/>
    <w:rsid w:val="008C1C47"/>
    <w:rsid w:val="008C272F"/>
    <w:rsid w:val="008C2BAB"/>
    <w:rsid w:val="008C3025"/>
    <w:rsid w:val="008C3725"/>
    <w:rsid w:val="008C3DD1"/>
    <w:rsid w:val="008C4440"/>
    <w:rsid w:val="008C55FC"/>
    <w:rsid w:val="008C63DE"/>
    <w:rsid w:val="008C6F99"/>
    <w:rsid w:val="008C71D9"/>
    <w:rsid w:val="008C71DA"/>
    <w:rsid w:val="008C743F"/>
    <w:rsid w:val="008C7F9E"/>
    <w:rsid w:val="008D00D3"/>
    <w:rsid w:val="008D0767"/>
    <w:rsid w:val="008D0E5B"/>
    <w:rsid w:val="008D1991"/>
    <w:rsid w:val="008D22F1"/>
    <w:rsid w:val="008D2ACA"/>
    <w:rsid w:val="008D2B3B"/>
    <w:rsid w:val="008D2FCF"/>
    <w:rsid w:val="008D34E6"/>
    <w:rsid w:val="008D3A85"/>
    <w:rsid w:val="008D3AC5"/>
    <w:rsid w:val="008D48F5"/>
    <w:rsid w:val="008D581F"/>
    <w:rsid w:val="008D6298"/>
    <w:rsid w:val="008D645F"/>
    <w:rsid w:val="008D7D23"/>
    <w:rsid w:val="008E03D6"/>
    <w:rsid w:val="008E0C86"/>
    <w:rsid w:val="008E1779"/>
    <w:rsid w:val="008E1C84"/>
    <w:rsid w:val="008E3EAF"/>
    <w:rsid w:val="008E6448"/>
    <w:rsid w:val="008E64D9"/>
    <w:rsid w:val="008E69B9"/>
    <w:rsid w:val="008E75BE"/>
    <w:rsid w:val="008E7C8B"/>
    <w:rsid w:val="008F03DA"/>
    <w:rsid w:val="008F1AC0"/>
    <w:rsid w:val="008F1BF1"/>
    <w:rsid w:val="008F1EE0"/>
    <w:rsid w:val="008F275F"/>
    <w:rsid w:val="008F4426"/>
    <w:rsid w:val="008F4A1A"/>
    <w:rsid w:val="008F4C20"/>
    <w:rsid w:val="008F4CBD"/>
    <w:rsid w:val="008F4D1D"/>
    <w:rsid w:val="008F4D79"/>
    <w:rsid w:val="008F56BF"/>
    <w:rsid w:val="008F5C36"/>
    <w:rsid w:val="008F6F11"/>
    <w:rsid w:val="008F7077"/>
    <w:rsid w:val="008F77BA"/>
    <w:rsid w:val="008F79C1"/>
    <w:rsid w:val="008F7B61"/>
    <w:rsid w:val="00900491"/>
    <w:rsid w:val="00900761"/>
    <w:rsid w:val="00900E26"/>
    <w:rsid w:val="00901BD6"/>
    <w:rsid w:val="00901E67"/>
    <w:rsid w:val="00902C28"/>
    <w:rsid w:val="00903C81"/>
    <w:rsid w:val="00903E59"/>
    <w:rsid w:val="0090427E"/>
    <w:rsid w:val="00904665"/>
    <w:rsid w:val="00904767"/>
    <w:rsid w:val="00905614"/>
    <w:rsid w:val="00906E7F"/>
    <w:rsid w:val="00907635"/>
    <w:rsid w:val="00907BFA"/>
    <w:rsid w:val="00907E87"/>
    <w:rsid w:val="00913100"/>
    <w:rsid w:val="00913296"/>
    <w:rsid w:val="009137C0"/>
    <w:rsid w:val="00913E53"/>
    <w:rsid w:val="00915975"/>
    <w:rsid w:val="00915D17"/>
    <w:rsid w:val="00915E8F"/>
    <w:rsid w:val="00916BA7"/>
    <w:rsid w:val="00916C33"/>
    <w:rsid w:val="00916D5E"/>
    <w:rsid w:val="00916E3D"/>
    <w:rsid w:val="00920BA3"/>
    <w:rsid w:val="00922D61"/>
    <w:rsid w:val="00923490"/>
    <w:rsid w:val="00925091"/>
    <w:rsid w:val="009251FC"/>
    <w:rsid w:val="0092579C"/>
    <w:rsid w:val="009264E2"/>
    <w:rsid w:val="00927E38"/>
    <w:rsid w:val="0093089F"/>
    <w:rsid w:val="00934BF9"/>
    <w:rsid w:val="00934D60"/>
    <w:rsid w:val="0093517D"/>
    <w:rsid w:val="0093533F"/>
    <w:rsid w:val="00935414"/>
    <w:rsid w:val="00935A41"/>
    <w:rsid w:val="0093734E"/>
    <w:rsid w:val="00937629"/>
    <w:rsid w:val="009376B5"/>
    <w:rsid w:val="00937AA7"/>
    <w:rsid w:val="00937AA9"/>
    <w:rsid w:val="00937D05"/>
    <w:rsid w:val="009400F2"/>
    <w:rsid w:val="009401AE"/>
    <w:rsid w:val="009403DC"/>
    <w:rsid w:val="00941668"/>
    <w:rsid w:val="00941B25"/>
    <w:rsid w:val="00942D36"/>
    <w:rsid w:val="009435B3"/>
    <w:rsid w:val="0094450A"/>
    <w:rsid w:val="0094460C"/>
    <w:rsid w:val="00946757"/>
    <w:rsid w:val="0094702B"/>
    <w:rsid w:val="00947632"/>
    <w:rsid w:val="0095089B"/>
    <w:rsid w:val="0095095E"/>
    <w:rsid w:val="00950B5B"/>
    <w:rsid w:val="009512A0"/>
    <w:rsid w:val="00951ECE"/>
    <w:rsid w:val="0095279E"/>
    <w:rsid w:val="00952F55"/>
    <w:rsid w:val="00952F69"/>
    <w:rsid w:val="00953D06"/>
    <w:rsid w:val="0095440B"/>
    <w:rsid w:val="009545BD"/>
    <w:rsid w:val="00955E2F"/>
    <w:rsid w:val="00956496"/>
    <w:rsid w:val="009566D9"/>
    <w:rsid w:val="00956866"/>
    <w:rsid w:val="00960BD1"/>
    <w:rsid w:val="009617EA"/>
    <w:rsid w:val="009618D7"/>
    <w:rsid w:val="00961A6F"/>
    <w:rsid w:val="00962199"/>
    <w:rsid w:val="00963220"/>
    <w:rsid w:val="00963B9B"/>
    <w:rsid w:val="00965F5A"/>
    <w:rsid w:val="00966C2D"/>
    <w:rsid w:val="00967014"/>
    <w:rsid w:val="00967FFA"/>
    <w:rsid w:val="0097100E"/>
    <w:rsid w:val="00971D00"/>
    <w:rsid w:val="009721DC"/>
    <w:rsid w:val="0097221C"/>
    <w:rsid w:val="00972358"/>
    <w:rsid w:val="00972C58"/>
    <w:rsid w:val="0097325C"/>
    <w:rsid w:val="009732FC"/>
    <w:rsid w:val="00973C32"/>
    <w:rsid w:val="009752CC"/>
    <w:rsid w:val="00976170"/>
    <w:rsid w:val="0097641F"/>
    <w:rsid w:val="009766CB"/>
    <w:rsid w:val="009768EF"/>
    <w:rsid w:val="00976FB7"/>
    <w:rsid w:val="00981188"/>
    <w:rsid w:val="00981504"/>
    <w:rsid w:val="00981570"/>
    <w:rsid w:val="00981785"/>
    <w:rsid w:val="00981BE1"/>
    <w:rsid w:val="00981C65"/>
    <w:rsid w:val="00983D5D"/>
    <w:rsid w:val="00983D72"/>
    <w:rsid w:val="00983E86"/>
    <w:rsid w:val="00984134"/>
    <w:rsid w:val="009845DB"/>
    <w:rsid w:val="00984C62"/>
    <w:rsid w:val="00984DB9"/>
    <w:rsid w:val="00986949"/>
    <w:rsid w:val="00987289"/>
    <w:rsid w:val="00987D0D"/>
    <w:rsid w:val="00990878"/>
    <w:rsid w:val="00991419"/>
    <w:rsid w:val="00991423"/>
    <w:rsid w:val="0099218D"/>
    <w:rsid w:val="00992300"/>
    <w:rsid w:val="009937E0"/>
    <w:rsid w:val="00995274"/>
    <w:rsid w:val="009977B5"/>
    <w:rsid w:val="00997C97"/>
    <w:rsid w:val="009A01B6"/>
    <w:rsid w:val="009A1ED9"/>
    <w:rsid w:val="009A67DC"/>
    <w:rsid w:val="009A68D6"/>
    <w:rsid w:val="009A76B2"/>
    <w:rsid w:val="009A7703"/>
    <w:rsid w:val="009B008C"/>
    <w:rsid w:val="009B17FD"/>
    <w:rsid w:val="009B1859"/>
    <w:rsid w:val="009B289B"/>
    <w:rsid w:val="009B2B1F"/>
    <w:rsid w:val="009B325C"/>
    <w:rsid w:val="009B3782"/>
    <w:rsid w:val="009B387F"/>
    <w:rsid w:val="009B40DC"/>
    <w:rsid w:val="009B4601"/>
    <w:rsid w:val="009B54A1"/>
    <w:rsid w:val="009B69D3"/>
    <w:rsid w:val="009B6AEA"/>
    <w:rsid w:val="009B6CEE"/>
    <w:rsid w:val="009B757B"/>
    <w:rsid w:val="009B76D3"/>
    <w:rsid w:val="009C01BF"/>
    <w:rsid w:val="009C1324"/>
    <w:rsid w:val="009C1B37"/>
    <w:rsid w:val="009C1D9E"/>
    <w:rsid w:val="009C25EF"/>
    <w:rsid w:val="009C2F9C"/>
    <w:rsid w:val="009C418B"/>
    <w:rsid w:val="009C4619"/>
    <w:rsid w:val="009C4E34"/>
    <w:rsid w:val="009C51D2"/>
    <w:rsid w:val="009C7A51"/>
    <w:rsid w:val="009D06BE"/>
    <w:rsid w:val="009D0C80"/>
    <w:rsid w:val="009D1428"/>
    <w:rsid w:val="009D19FA"/>
    <w:rsid w:val="009D1BD4"/>
    <w:rsid w:val="009D202A"/>
    <w:rsid w:val="009D2732"/>
    <w:rsid w:val="009D298B"/>
    <w:rsid w:val="009D29EE"/>
    <w:rsid w:val="009D41EA"/>
    <w:rsid w:val="009D4A4A"/>
    <w:rsid w:val="009D4B27"/>
    <w:rsid w:val="009D4E86"/>
    <w:rsid w:val="009D5D6B"/>
    <w:rsid w:val="009D6A57"/>
    <w:rsid w:val="009D6F3D"/>
    <w:rsid w:val="009E1C35"/>
    <w:rsid w:val="009E224B"/>
    <w:rsid w:val="009E37A6"/>
    <w:rsid w:val="009E3E7D"/>
    <w:rsid w:val="009E5099"/>
    <w:rsid w:val="009E65B9"/>
    <w:rsid w:val="009E6617"/>
    <w:rsid w:val="009E774B"/>
    <w:rsid w:val="009E786F"/>
    <w:rsid w:val="009E7A72"/>
    <w:rsid w:val="009E7F35"/>
    <w:rsid w:val="009F195E"/>
    <w:rsid w:val="009F21AF"/>
    <w:rsid w:val="009F2257"/>
    <w:rsid w:val="009F22C1"/>
    <w:rsid w:val="009F23C3"/>
    <w:rsid w:val="009F266E"/>
    <w:rsid w:val="009F27EF"/>
    <w:rsid w:val="009F29BC"/>
    <w:rsid w:val="009F3EF1"/>
    <w:rsid w:val="009F4D35"/>
    <w:rsid w:val="009F5029"/>
    <w:rsid w:val="009F56EC"/>
    <w:rsid w:val="009F754A"/>
    <w:rsid w:val="00A0047D"/>
    <w:rsid w:val="00A0093E"/>
    <w:rsid w:val="00A00A26"/>
    <w:rsid w:val="00A00FBA"/>
    <w:rsid w:val="00A012BB"/>
    <w:rsid w:val="00A01B3C"/>
    <w:rsid w:val="00A03604"/>
    <w:rsid w:val="00A04049"/>
    <w:rsid w:val="00A053FC"/>
    <w:rsid w:val="00A0556B"/>
    <w:rsid w:val="00A05744"/>
    <w:rsid w:val="00A0578E"/>
    <w:rsid w:val="00A06010"/>
    <w:rsid w:val="00A06524"/>
    <w:rsid w:val="00A06E97"/>
    <w:rsid w:val="00A07CEE"/>
    <w:rsid w:val="00A103E3"/>
    <w:rsid w:val="00A10649"/>
    <w:rsid w:val="00A1134C"/>
    <w:rsid w:val="00A12007"/>
    <w:rsid w:val="00A12744"/>
    <w:rsid w:val="00A13511"/>
    <w:rsid w:val="00A13A56"/>
    <w:rsid w:val="00A14D7B"/>
    <w:rsid w:val="00A15CCC"/>
    <w:rsid w:val="00A16792"/>
    <w:rsid w:val="00A169DC"/>
    <w:rsid w:val="00A17191"/>
    <w:rsid w:val="00A17453"/>
    <w:rsid w:val="00A2086B"/>
    <w:rsid w:val="00A20C20"/>
    <w:rsid w:val="00A21941"/>
    <w:rsid w:val="00A249F0"/>
    <w:rsid w:val="00A24D83"/>
    <w:rsid w:val="00A24FEA"/>
    <w:rsid w:val="00A25E0B"/>
    <w:rsid w:val="00A269D3"/>
    <w:rsid w:val="00A27177"/>
    <w:rsid w:val="00A27F08"/>
    <w:rsid w:val="00A302BB"/>
    <w:rsid w:val="00A3099A"/>
    <w:rsid w:val="00A312E4"/>
    <w:rsid w:val="00A3135D"/>
    <w:rsid w:val="00A3250F"/>
    <w:rsid w:val="00A332DF"/>
    <w:rsid w:val="00A33BD0"/>
    <w:rsid w:val="00A33C54"/>
    <w:rsid w:val="00A348D9"/>
    <w:rsid w:val="00A35BB7"/>
    <w:rsid w:val="00A35FC3"/>
    <w:rsid w:val="00A36310"/>
    <w:rsid w:val="00A368AE"/>
    <w:rsid w:val="00A37D41"/>
    <w:rsid w:val="00A37F58"/>
    <w:rsid w:val="00A40474"/>
    <w:rsid w:val="00A40AF1"/>
    <w:rsid w:val="00A40D44"/>
    <w:rsid w:val="00A41248"/>
    <w:rsid w:val="00A42AF3"/>
    <w:rsid w:val="00A43231"/>
    <w:rsid w:val="00A43A52"/>
    <w:rsid w:val="00A44838"/>
    <w:rsid w:val="00A44E2D"/>
    <w:rsid w:val="00A4517E"/>
    <w:rsid w:val="00A45669"/>
    <w:rsid w:val="00A45E47"/>
    <w:rsid w:val="00A4635E"/>
    <w:rsid w:val="00A46982"/>
    <w:rsid w:val="00A476BC"/>
    <w:rsid w:val="00A47894"/>
    <w:rsid w:val="00A47A9C"/>
    <w:rsid w:val="00A505B6"/>
    <w:rsid w:val="00A50711"/>
    <w:rsid w:val="00A50FFE"/>
    <w:rsid w:val="00A519E7"/>
    <w:rsid w:val="00A51F7C"/>
    <w:rsid w:val="00A5306A"/>
    <w:rsid w:val="00A54C04"/>
    <w:rsid w:val="00A55AD0"/>
    <w:rsid w:val="00A55CC6"/>
    <w:rsid w:val="00A56314"/>
    <w:rsid w:val="00A56D5F"/>
    <w:rsid w:val="00A574DD"/>
    <w:rsid w:val="00A57E63"/>
    <w:rsid w:val="00A57F98"/>
    <w:rsid w:val="00A607EF"/>
    <w:rsid w:val="00A60FC5"/>
    <w:rsid w:val="00A61320"/>
    <w:rsid w:val="00A61BD0"/>
    <w:rsid w:val="00A622A4"/>
    <w:rsid w:val="00A623DD"/>
    <w:rsid w:val="00A639D5"/>
    <w:rsid w:val="00A646A3"/>
    <w:rsid w:val="00A66B5C"/>
    <w:rsid w:val="00A66FAC"/>
    <w:rsid w:val="00A67417"/>
    <w:rsid w:val="00A675D6"/>
    <w:rsid w:val="00A67917"/>
    <w:rsid w:val="00A702E3"/>
    <w:rsid w:val="00A707D3"/>
    <w:rsid w:val="00A710D9"/>
    <w:rsid w:val="00A71300"/>
    <w:rsid w:val="00A71962"/>
    <w:rsid w:val="00A72B95"/>
    <w:rsid w:val="00A72E14"/>
    <w:rsid w:val="00A74AC4"/>
    <w:rsid w:val="00A75BA2"/>
    <w:rsid w:val="00A75CDF"/>
    <w:rsid w:val="00A767FB"/>
    <w:rsid w:val="00A778B0"/>
    <w:rsid w:val="00A77F9E"/>
    <w:rsid w:val="00A80A77"/>
    <w:rsid w:val="00A812AF"/>
    <w:rsid w:val="00A8163D"/>
    <w:rsid w:val="00A820F6"/>
    <w:rsid w:val="00A82BCC"/>
    <w:rsid w:val="00A83342"/>
    <w:rsid w:val="00A83CB0"/>
    <w:rsid w:val="00A841D0"/>
    <w:rsid w:val="00A85817"/>
    <w:rsid w:val="00A85A9E"/>
    <w:rsid w:val="00A86FD3"/>
    <w:rsid w:val="00A87BD9"/>
    <w:rsid w:val="00A906B0"/>
    <w:rsid w:val="00A9072F"/>
    <w:rsid w:val="00A91AA8"/>
    <w:rsid w:val="00A91D1D"/>
    <w:rsid w:val="00A92B4A"/>
    <w:rsid w:val="00A93698"/>
    <w:rsid w:val="00A947A2"/>
    <w:rsid w:val="00A9728B"/>
    <w:rsid w:val="00AA0051"/>
    <w:rsid w:val="00AA03DE"/>
    <w:rsid w:val="00AA0EA1"/>
    <w:rsid w:val="00AA1799"/>
    <w:rsid w:val="00AA1D78"/>
    <w:rsid w:val="00AA251B"/>
    <w:rsid w:val="00AA46BD"/>
    <w:rsid w:val="00AA5399"/>
    <w:rsid w:val="00AA6AF9"/>
    <w:rsid w:val="00AA7DD4"/>
    <w:rsid w:val="00AA7F7D"/>
    <w:rsid w:val="00AA7FD4"/>
    <w:rsid w:val="00AB070E"/>
    <w:rsid w:val="00AB17CA"/>
    <w:rsid w:val="00AB1870"/>
    <w:rsid w:val="00AB213E"/>
    <w:rsid w:val="00AB46CD"/>
    <w:rsid w:val="00AB4D68"/>
    <w:rsid w:val="00AB6E29"/>
    <w:rsid w:val="00AB71E1"/>
    <w:rsid w:val="00AB7BFF"/>
    <w:rsid w:val="00AB7EF8"/>
    <w:rsid w:val="00AC0053"/>
    <w:rsid w:val="00AC07A7"/>
    <w:rsid w:val="00AC07C3"/>
    <w:rsid w:val="00AC0A02"/>
    <w:rsid w:val="00AC1459"/>
    <w:rsid w:val="00AC1698"/>
    <w:rsid w:val="00AC3130"/>
    <w:rsid w:val="00AC3DDA"/>
    <w:rsid w:val="00AC3E3A"/>
    <w:rsid w:val="00AC4473"/>
    <w:rsid w:val="00AC46DB"/>
    <w:rsid w:val="00AC57F3"/>
    <w:rsid w:val="00AC666E"/>
    <w:rsid w:val="00AC66B7"/>
    <w:rsid w:val="00AC6C4A"/>
    <w:rsid w:val="00AD0626"/>
    <w:rsid w:val="00AD06B0"/>
    <w:rsid w:val="00AD0F6F"/>
    <w:rsid w:val="00AD11D2"/>
    <w:rsid w:val="00AD1615"/>
    <w:rsid w:val="00AD24A7"/>
    <w:rsid w:val="00AD2B0D"/>
    <w:rsid w:val="00AD2BD3"/>
    <w:rsid w:val="00AD2D0E"/>
    <w:rsid w:val="00AD2D42"/>
    <w:rsid w:val="00AD3027"/>
    <w:rsid w:val="00AD3127"/>
    <w:rsid w:val="00AD43F9"/>
    <w:rsid w:val="00AD4FE6"/>
    <w:rsid w:val="00AD5E39"/>
    <w:rsid w:val="00AD6335"/>
    <w:rsid w:val="00AD6BF8"/>
    <w:rsid w:val="00AD730A"/>
    <w:rsid w:val="00AE02AF"/>
    <w:rsid w:val="00AE0CB6"/>
    <w:rsid w:val="00AE0EC2"/>
    <w:rsid w:val="00AE1EB1"/>
    <w:rsid w:val="00AE243D"/>
    <w:rsid w:val="00AE2B4E"/>
    <w:rsid w:val="00AE3999"/>
    <w:rsid w:val="00AE3B3B"/>
    <w:rsid w:val="00AE45DE"/>
    <w:rsid w:val="00AE5107"/>
    <w:rsid w:val="00AE516F"/>
    <w:rsid w:val="00AE7782"/>
    <w:rsid w:val="00AF036E"/>
    <w:rsid w:val="00AF1201"/>
    <w:rsid w:val="00AF1B2B"/>
    <w:rsid w:val="00AF28FB"/>
    <w:rsid w:val="00AF2D16"/>
    <w:rsid w:val="00AF307A"/>
    <w:rsid w:val="00AF43F6"/>
    <w:rsid w:val="00AF46B9"/>
    <w:rsid w:val="00AF4D71"/>
    <w:rsid w:val="00AF545F"/>
    <w:rsid w:val="00AF5962"/>
    <w:rsid w:val="00AF64E7"/>
    <w:rsid w:val="00AF64FA"/>
    <w:rsid w:val="00AF6634"/>
    <w:rsid w:val="00B004A5"/>
    <w:rsid w:val="00B00DBB"/>
    <w:rsid w:val="00B02C87"/>
    <w:rsid w:val="00B04904"/>
    <w:rsid w:val="00B06323"/>
    <w:rsid w:val="00B10003"/>
    <w:rsid w:val="00B10DE8"/>
    <w:rsid w:val="00B10EA3"/>
    <w:rsid w:val="00B11226"/>
    <w:rsid w:val="00B11A84"/>
    <w:rsid w:val="00B12EAC"/>
    <w:rsid w:val="00B137B3"/>
    <w:rsid w:val="00B14E9D"/>
    <w:rsid w:val="00B152D5"/>
    <w:rsid w:val="00B153DC"/>
    <w:rsid w:val="00B15B56"/>
    <w:rsid w:val="00B15DAB"/>
    <w:rsid w:val="00B15DF8"/>
    <w:rsid w:val="00B1644E"/>
    <w:rsid w:val="00B16669"/>
    <w:rsid w:val="00B16847"/>
    <w:rsid w:val="00B16CA4"/>
    <w:rsid w:val="00B16D5B"/>
    <w:rsid w:val="00B16D97"/>
    <w:rsid w:val="00B1706E"/>
    <w:rsid w:val="00B1772F"/>
    <w:rsid w:val="00B178D3"/>
    <w:rsid w:val="00B179F9"/>
    <w:rsid w:val="00B17ED7"/>
    <w:rsid w:val="00B20510"/>
    <w:rsid w:val="00B21D7E"/>
    <w:rsid w:val="00B21E2E"/>
    <w:rsid w:val="00B22537"/>
    <w:rsid w:val="00B22888"/>
    <w:rsid w:val="00B22D21"/>
    <w:rsid w:val="00B235E3"/>
    <w:rsid w:val="00B238E1"/>
    <w:rsid w:val="00B244A1"/>
    <w:rsid w:val="00B24673"/>
    <w:rsid w:val="00B24D3B"/>
    <w:rsid w:val="00B24DB4"/>
    <w:rsid w:val="00B259EF"/>
    <w:rsid w:val="00B26707"/>
    <w:rsid w:val="00B26A24"/>
    <w:rsid w:val="00B26B02"/>
    <w:rsid w:val="00B27348"/>
    <w:rsid w:val="00B274AB"/>
    <w:rsid w:val="00B27504"/>
    <w:rsid w:val="00B30734"/>
    <w:rsid w:val="00B3109E"/>
    <w:rsid w:val="00B315EF"/>
    <w:rsid w:val="00B31780"/>
    <w:rsid w:val="00B3180A"/>
    <w:rsid w:val="00B31DCC"/>
    <w:rsid w:val="00B31F8A"/>
    <w:rsid w:val="00B33D75"/>
    <w:rsid w:val="00B33DFE"/>
    <w:rsid w:val="00B33EE1"/>
    <w:rsid w:val="00B3407D"/>
    <w:rsid w:val="00B34334"/>
    <w:rsid w:val="00B3480E"/>
    <w:rsid w:val="00B35331"/>
    <w:rsid w:val="00B35781"/>
    <w:rsid w:val="00B3607E"/>
    <w:rsid w:val="00B36AF1"/>
    <w:rsid w:val="00B371DD"/>
    <w:rsid w:val="00B375DA"/>
    <w:rsid w:val="00B37716"/>
    <w:rsid w:val="00B4074A"/>
    <w:rsid w:val="00B409BA"/>
    <w:rsid w:val="00B40D6F"/>
    <w:rsid w:val="00B4121B"/>
    <w:rsid w:val="00B4167A"/>
    <w:rsid w:val="00B439FD"/>
    <w:rsid w:val="00B43EAE"/>
    <w:rsid w:val="00B446C8"/>
    <w:rsid w:val="00B45054"/>
    <w:rsid w:val="00B4684C"/>
    <w:rsid w:val="00B475D7"/>
    <w:rsid w:val="00B478AE"/>
    <w:rsid w:val="00B5079F"/>
    <w:rsid w:val="00B507A2"/>
    <w:rsid w:val="00B51102"/>
    <w:rsid w:val="00B51D09"/>
    <w:rsid w:val="00B5270B"/>
    <w:rsid w:val="00B52B0B"/>
    <w:rsid w:val="00B52BAF"/>
    <w:rsid w:val="00B52D76"/>
    <w:rsid w:val="00B5441E"/>
    <w:rsid w:val="00B54A22"/>
    <w:rsid w:val="00B54FE0"/>
    <w:rsid w:val="00B55683"/>
    <w:rsid w:val="00B55BEF"/>
    <w:rsid w:val="00B56E44"/>
    <w:rsid w:val="00B6012D"/>
    <w:rsid w:val="00B60264"/>
    <w:rsid w:val="00B6086A"/>
    <w:rsid w:val="00B60DEF"/>
    <w:rsid w:val="00B63636"/>
    <w:rsid w:val="00B63B0C"/>
    <w:rsid w:val="00B643A6"/>
    <w:rsid w:val="00B64634"/>
    <w:rsid w:val="00B65821"/>
    <w:rsid w:val="00B66574"/>
    <w:rsid w:val="00B6693F"/>
    <w:rsid w:val="00B66E5B"/>
    <w:rsid w:val="00B67313"/>
    <w:rsid w:val="00B67E0A"/>
    <w:rsid w:val="00B67EDB"/>
    <w:rsid w:val="00B714D6"/>
    <w:rsid w:val="00B717BE"/>
    <w:rsid w:val="00B71EF5"/>
    <w:rsid w:val="00B71FED"/>
    <w:rsid w:val="00B7254D"/>
    <w:rsid w:val="00B7391B"/>
    <w:rsid w:val="00B74319"/>
    <w:rsid w:val="00B751C0"/>
    <w:rsid w:val="00B7621F"/>
    <w:rsid w:val="00B7658D"/>
    <w:rsid w:val="00B77AD1"/>
    <w:rsid w:val="00B77E31"/>
    <w:rsid w:val="00B80CC4"/>
    <w:rsid w:val="00B8133C"/>
    <w:rsid w:val="00B8169E"/>
    <w:rsid w:val="00B83874"/>
    <w:rsid w:val="00B8397A"/>
    <w:rsid w:val="00B83C76"/>
    <w:rsid w:val="00B8452C"/>
    <w:rsid w:val="00B84A98"/>
    <w:rsid w:val="00B84B79"/>
    <w:rsid w:val="00B84BA3"/>
    <w:rsid w:val="00B84DDD"/>
    <w:rsid w:val="00B85198"/>
    <w:rsid w:val="00B86064"/>
    <w:rsid w:val="00B8766B"/>
    <w:rsid w:val="00B87CA2"/>
    <w:rsid w:val="00B9333C"/>
    <w:rsid w:val="00B9420F"/>
    <w:rsid w:val="00B95DDA"/>
    <w:rsid w:val="00B9685B"/>
    <w:rsid w:val="00B978B9"/>
    <w:rsid w:val="00BA02B2"/>
    <w:rsid w:val="00BA0965"/>
    <w:rsid w:val="00BA0BE5"/>
    <w:rsid w:val="00BA231F"/>
    <w:rsid w:val="00BA3602"/>
    <w:rsid w:val="00BA524D"/>
    <w:rsid w:val="00BA681B"/>
    <w:rsid w:val="00BA788F"/>
    <w:rsid w:val="00BA79CD"/>
    <w:rsid w:val="00BA7FB2"/>
    <w:rsid w:val="00BB04D9"/>
    <w:rsid w:val="00BB0894"/>
    <w:rsid w:val="00BB0FE5"/>
    <w:rsid w:val="00BB1AE4"/>
    <w:rsid w:val="00BB2166"/>
    <w:rsid w:val="00BB2219"/>
    <w:rsid w:val="00BB278E"/>
    <w:rsid w:val="00BB43AC"/>
    <w:rsid w:val="00BB632B"/>
    <w:rsid w:val="00BC0830"/>
    <w:rsid w:val="00BC0909"/>
    <w:rsid w:val="00BC0A2A"/>
    <w:rsid w:val="00BC0EC0"/>
    <w:rsid w:val="00BC0FA6"/>
    <w:rsid w:val="00BC1270"/>
    <w:rsid w:val="00BC13EB"/>
    <w:rsid w:val="00BC1EC5"/>
    <w:rsid w:val="00BC24AE"/>
    <w:rsid w:val="00BC37E3"/>
    <w:rsid w:val="00BC3FF8"/>
    <w:rsid w:val="00BC4DF1"/>
    <w:rsid w:val="00BC6448"/>
    <w:rsid w:val="00BC65F6"/>
    <w:rsid w:val="00BD0600"/>
    <w:rsid w:val="00BD1CFE"/>
    <w:rsid w:val="00BD301B"/>
    <w:rsid w:val="00BD5388"/>
    <w:rsid w:val="00BD658F"/>
    <w:rsid w:val="00BD78B1"/>
    <w:rsid w:val="00BE00C3"/>
    <w:rsid w:val="00BE0157"/>
    <w:rsid w:val="00BE1DC8"/>
    <w:rsid w:val="00BE1F09"/>
    <w:rsid w:val="00BE3D40"/>
    <w:rsid w:val="00BE4CC5"/>
    <w:rsid w:val="00BE4CED"/>
    <w:rsid w:val="00BE5F23"/>
    <w:rsid w:val="00BE6335"/>
    <w:rsid w:val="00BE71B3"/>
    <w:rsid w:val="00BF062B"/>
    <w:rsid w:val="00BF0DFF"/>
    <w:rsid w:val="00BF118F"/>
    <w:rsid w:val="00BF1BB5"/>
    <w:rsid w:val="00BF2831"/>
    <w:rsid w:val="00BF29C8"/>
    <w:rsid w:val="00BF2E6A"/>
    <w:rsid w:val="00BF52BC"/>
    <w:rsid w:val="00BF6578"/>
    <w:rsid w:val="00BF6957"/>
    <w:rsid w:val="00BF6FE0"/>
    <w:rsid w:val="00BF7AD3"/>
    <w:rsid w:val="00C01375"/>
    <w:rsid w:val="00C019DC"/>
    <w:rsid w:val="00C0235F"/>
    <w:rsid w:val="00C04492"/>
    <w:rsid w:val="00C0488E"/>
    <w:rsid w:val="00C05050"/>
    <w:rsid w:val="00C051C6"/>
    <w:rsid w:val="00C054CC"/>
    <w:rsid w:val="00C0560B"/>
    <w:rsid w:val="00C0646D"/>
    <w:rsid w:val="00C06A8F"/>
    <w:rsid w:val="00C06BDD"/>
    <w:rsid w:val="00C06E0F"/>
    <w:rsid w:val="00C07B35"/>
    <w:rsid w:val="00C07D49"/>
    <w:rsid w:val="00C10900"/>
    <w:rsid w:val="00C10C34"/>
    <w:rsid w:val="00C12880"/>
    <w:rsid w:val="00C133E3"/>
    <w:rsid w:val="00C13EE7"/>
    <w:rsid w:val="00C143E4"/>
    <w:rsid w:val="00C1460E"/>
    <w:rsid w:val="00C14FD4"/>
    <w:rsid w:val="00C15793"/>
    <w:rsid w:val="00C16210"/>
    <w:rsid w:val="00C164A9"/>
    <w:rsid w:val="00C16715"/>
    <w:rsid w:val="00C16869"/>
    <w:rsid w:val="00C168BB"/>
    <w:rsid w:val="00C16A3D"/>
    <w:rsid w:val="00C16ABB"/>
    <w:rsid w:val="00C177B8"/>
    <w:rsid w:val="00C17DC6"/>
    <w:rsid w:val="00C17FB6"/>
    <w:rsid w:val="00C201C9"/>
    <w:rsid w:val="00C20313"/>
    <w:rsid w:val="00C206CD"/>
    <w:rsid w:val="00C20BAB"/>
    <w:rsid w:val="00C20E48"/>
    <w:rsid w:val="00C215FE"/>
    <w:rsid w:val="00C21ACC"/>
    <w:rsid w:val="00C2291F"/>
    <w:rsid w:val="00C233BD"/>
    <w:rsid w:val="00C23895"/>
    <w:rsid w:val="00C247B8"/>
    <w:rsid w:val="00C2535E"/>
    <w:rsid w:val="00C257EA"/>
    <w:rsid w:val="00C25948"/>
    <w:rsid w:val="00C25A5C"/>
    <w:rsid w:val="00C25DC4"/>
    <w:rsid w:val="00C275B1"/>
    <w:rsid w:val="00C304B8"/>
    <w:rsid w:val="00C30559"/>
    <w:rsid w:val="00C30C59"/>
    <w:rsid w:val="00C31DBF"/>
    <w:rsid w:val="00C33786"/>
    <w:rsid w:val="00C3391C"/>
    <w:rsid w:val="00C356D9"/>
    <w:rsid w:val="00C358A0"/>
    <w:rsid w:val="00C36067"/>
    <w:rsid w:val="00C3646D"/>
    <w:rsid w:val="00C36613"/>
    <w:rsid w:val="00C3673B"/>
    <w:rsid w:val="00C407E4"/>
    <w:rsid w:val="00C41530"/>
    <w:rsid w:val="00C42B65"/>
    <w:rsid w:val="00C43579"/>
    <w:rsid w:val="00C46022"/>
    <w:rsid w:val="00C46417"/>
    <w:rsid w:val="00C4733B"/>
    <w:rsid w:val="00C477FC"/>
    <w:rsid w:val="00C47BE9"/>
    <w:rsid w:val="00C525C4"/>
    <w:rsid w:val="00C53018"/>
    <w:rsid w:val="00C53C81"/>
    <w:rsid w:val="00C5447C"/>
    <w:rsid w:val="00C561FE"/>
    <w:rsid w:val="00C564A1"/>
    <w:rsid w:val="00C57347"/>
    <w:rsid w:val="00C57571"/>
    <w:rsid w:val="00C60B96"/>
    <w:rsid w:val="00C61D8C"/>
    <w:rsid w:val="00C625F7"/>
    <w:rsid w:val="00C62743"/>
    <w:rsid w:val="00C62E4A"/>
    <w:rsid w:val="00C64DFA"/>
    <w:rsid w:val="00C65917"/>
    <w:rsid w:val="00C65D9F"/>
    <w:rsid w:val="00C665C1"/>
    <w:rsid w:val="00C679E1"/>
    <w:rsid w:val="00C7113A"/>
    <w:rsid w:val="00C716C4"/>
    <w:rsid w:val="00C7349B"/>
    <w:rsid w:val="00C73BB3"/>
    <w:rsid w:val="00C73FB4"/>
    <w:rsid w:val="00C75248"/>
    <w:rsid w:val="00C75BA2"/>
    <w:rsid w:val="00C77C1D"/>
    <w:rsid w:val="00C807DD"/>
    <w:rsid w:val="00C80827"/>
    <w:rsid w:val="00C80C17"/>
    <w:rsid w:val="00C80D35"/>
    <w:rsid w:val="00C818C0"/>
    <w:rsid w:val="00C81B20"/>
    <w:rsid w:val="00C81FED"/>
    <w:rsid w:val="00C8210F"/>
    <w:rsid w:val="00C82521"/>
    <w:rsid w:val="00C8305C"/>
    <w:rsid w:val="00C83940"/>
    <w:rsid w:val="00C84238"/>
    <w:rsid w:val="00C86538"/>
    <w:rsid w:val="00C879A7"/>
    <w:rsid w:val="00C87E91"/>
    <w:rsid w:val="00C87F11"/>
    <w:rsid w:val="00C909C0"/>
    <w:rsid w:val="00C90A72"/>
    <w:rsid w:val="00C90F98"/>
    <w:rsid w:val="00C912D5"/>
    <w:rsid w:val="00C91516"/>
    <w:rsid w:val="00C91D5D"/>
    <w:rsid w:val="00C92339"/>
    <w:rsid w:val="00C92E05"/>
    <w:rsid w:val="00C944E3"/>
    <w:rsid w:val="00C94870"/>
    <w:rsid w:val="00C9539A"/>
    <w:rsid w:val="00C95E18"/>
    <w:rsid w:val="00C960E5"/>
    <w:rsid w:val="00C9674F"/>
    <w:rsid w:val="00C97051"/>
    <w:rsid w:val="00C979FA"/>
    <w:rsid w:val="00CA18A1"/>
    <w:rsid w:val="00CA2FF0"/>
    <w:rsid w:val="00CA3134"/>
    <w:rsid w:val="00CA32E4"/>
    <w:rsid w:val="00CA38EA"/>
    <w:rsid w:val="00CA4349"/>
    <w:rsid w:val="00CA52AB"/>
    <w:rsid w:val="00CA6E3D"/>
    <w:rsid w:val="00CA6E77"/>
    <w:rsid w:val="00CA70E7"/>
    <w:rsid w:val="00CA7346"/>
    <w:rsid w:val="00CA7640"/>
    <w:rsid w:val="00CA7B87"/>
    <w:rsid w:val="00CA7E36"/>
    <w:rsid w:val="00CB04BE"/>
    <w:rsid w:val="00CB0FB0"/>
    <w:rsid w:val="00CB12D2"/>
    <w:rsid w:val="00CB15BC"/>
    <w:rsid w:val="00CB2991"/>
    <w:rsid w:val="00CB3122"/>
    <w:rsid w:val="00CB3F73"/>
    <w:rsid w:val="00CB449B"/>
    <w:rsid w:val="00CB4E31"/>
    <w:rsid w:val="00CB57EA"/>
    <w:rsid w:val="00CB5C5A"/>
    <w:rsid w:val="00CB60E0"/>
    <w:rsid w:val="00CB7427"/>
    <w:rsid w:val="00CB79E9"/>
    <w:rsid w:val="00CC0B53"/>
    <w:rsid w:val="00CC100E"/>
    <w:rsid w:val="00CC3434"/>
    <w:rsid w:val="00CC3719"/>
    <w:rsid w:val="00CC3F2E"/>
    <w:rsid w:val="00CC4025"/>
    <w:rsid w:val="00CC59A6"/>
    <w:rsid w:val="00CC6473"/>
    <w:rsid w:val="00CC6C84"/>
    <w:rsid w:val="00CC6EA4"/>
    <w:rsid w:val="00CD0395"/>
    <w:rsid w:val="00CD06A9"/>
    <w:rsid w:val="00CD1B75"/>
    <w:rsid w:val="00CD222B"/>
    <w:rsid w:val="00CD2D64"/>
    <w:rsid w:val="00CD2DEF"/>
    <w:rsid w:val="00CD360D"/>
    <w:rsid w:val="00CD3647"/>
    <w:rsid w:val="00CD3654"/>
    <w:rsid w:val="00CD36A6"/>
    <w:rsid w:val="00CD44F1"/>
    <w:rsid w:val="00CD46AC"/>
    <w:rsid w:val="00CD495C"/>
    <w:rsid w:val="00CD4A10"/>
    <w:rsid w:val="00CD509F"/>
    <w:rsid w:val="00CD5DA5"/>
    <w:rsid w:val="00CD6592"/>
    <w:rsid w:val="00CD6A51"/>
    <w:rsid w:val="00CE0D15"/>
    <w:rsid w:val="00CE0F3F"/>
    <w:rsid w:val="00CE17B1"/>
    <w:rsid w:val="00CE1B98"/>
    <w:rsid w:val="00CE2E57"/>
    <w:rsid w:val="00CE3129"/>
    <w:rsid w:val="00CE41AE"/>
    <w:rsid w:val="00CE524E"/>
    <w:rsid w:val="00CE62CC"/>
    <w:rsid w:val="00CE7EC4"/>
    <w:rsid w:val="00CF18B3"/>
    <w:rsid w:val="00CF26DE"/>
    <w:rsid w:val="00CF3239"/>
    <w:rsid w:val="00CF56E7"/>
    <w:rsid w:val="00CF68BB"/>
    <w:rsid w:val="00CF6C9C"/>
    <w:rsid w:val="00CF7328"/>
    <w:rsid w:val="00CF74CA"/>
    <w:rsid w:val="00CF7720"/>
    <w:rsid w:val="00CF7960"/>
    <w:rsid w:val="00D00393"/>
    <w:rsid w:val="00D0099D"/>
    <w:rsid w:val="00D00ECD"/>
    <w:rsid w:val="00D01BD6"/>
    <w:rsid w:val="00D01E0D"/>
    <w:rsid w:val="00D030BE"/>
    <w:rsid w:val="00D04197"/>
    <w:rsid w:val="00D05FD1"/>
    <w:rsid w:val="00D06934"/>
    <w:rsid w:val="00D06A35"/>
    <w:rsid w:val="00D06AFA"/>
    <w:rsid w:val="00D07709"/>
    <w:rsid w:val="00D1043A"/>
    <w:rsid w:val="00D11158"/>
    <w:rsid w:val="00D12CCF"/>
    <w:rsid w:val="00D12D09"/>
    <w:rsid w:val="00D13BAE"/>
    <w:rsid w:val="00D14E03"/>
    <w:rsid w:val="00D14E5F"/>
    <w:rsid w:val="00D154C9"/>
    <w:rsid w:val="00D15829"/>
    <w:rsid w:val="00D15C74"/>
    <w:rsid w:val="00D1618C"/>
    <w:rsid w:val="00D16DC8"/>
    <w:rsid w:val="00D1768A"/>
    <w:rsid w:val="00D17CFA"/>
    <w:rsid w:val="00D17EC4"/>
    <w:rsid w:val="00D17FD7"/>
    <w:rsid w:val="00D206F9"/>
    <w:rsid w:val="00D20908"/>
    <w:rsid w:val="00D215EC"/>
    <w:rsid w:val="00D21AA3"/>
    <w:rsid w:val="00D2200A"/>
    <w:rsid w:val="00D22394"/>
    <w:rsid w:val="00D235F6"/>
    <w:rsid w:val="00D23E9B"/>
    <w:rsid w:val="00D24069"/>
    <w:rsid w:val="00D24E87"/>
    <w:rsid w:val="00D2569A"/>
    <w:rsid w:val="00D2682E"/>
    <w:rsid w:val="00D30F29"/>
    <w:rsid w:val="00D32063"/>
    <w:rsid w:val="00D320B0"/>
    <w:rsid w:val="00D32292"/>
    <w:rsid w:val="00D324EC"/>
    <w:rsid w:val="00D325C4"/>
    <w:rsid w:val="00D327A7"/>
    <w:rsid w:val="00D33ACE"/>
    <w:rsid w:val="00D344B2"/>
    <w:rsid w:val="00D3522E"/>
    <w:rsid w:val="00D35362"/>
    <w:rsid w:val="00D3545C"/>
    <w:rsid w:val="00D354F6"/>
    <w:rsid w:val="00D3605A"/>
    <w:rsid w:val="00D36601"/>
    <w:rsid w:val="00D36984"/>
    <w:rsid w:val="00D375B6"/>
    <w:rsid w:val="00D40C60"/>
    <w:rsid w:val="00D40DBD"/>
    <w:rsid w:val="00D4425E"/>
    <w:rsid w:val="00D445C9"/>
    <w:rsid w:val="00D47757"/>
    <w:rsid w:val="00D50203"/>
    <w:rsid w:val="00D50AF4"/>
    <w:rsid w:val="00D51375"/>
    <w:rsid w:val="00D51822"/>
    <w:rsid w:val="00D51C48"/>
    <w:rsid w:val="00D52831"/>
    <w:rsid w:val="00D52A03"/>
    <w:rsid w:val="00D53818"/>
    <w:rsid w:val="00D53CCE"/>
    <w:rsid w:val="00D53E37"/>
    <w:rsid w:val="00D54C23"/>
    <w:rsid w:val="00D55054"/>
    <w:rsid w:val="00D5591B"/>
    <w:rsid w:val="00D55D0E"/>
    <w:rsid w:val="00D57176"/>
    <w:rsid w:val="00D57C78"/>
    <w:rsid w:val="00D61A2B"/>
    <w:rsid w:val="00D62151"/>
    <w:rsid w:val="00D627FA"/>
    <w:rsid w:val="00D6338E"/>
    <w:rsid w:val="00D635D4"/>
    <w:rsid w:val="00D63A64"/>
    <w:rsid w:val="00D63D04"/>
    <w:rsid w:val="00D64344"/>
    <w:rsid w:val="00D652BD"/>
    <w:rsid w:val="00D667F6"/>
    <w:rsid w:val="00D66CEF"/>
    <w:rsid w:val="00D67149"/>
    <w:rsid w:val="00D672A9"/>
    <w:rsid w:val="00D70C89"/>
    <w:rsid w:val="00D712C5"/>
    <w:rsid w:val="00D71CE7"/>
    <w:rsid w:val="00D71D1D"/>
    <w:rsid w:val="00D72E7D"/>
    <w:rsid w:val="00D732C3"/>
    <w:rsid w:val="00D7357A"/>
    <w:rsid w:val="00D74EA1"/>
    <w:rsid w:val="00D75205"/>
    <w:rsid w:val="00D75663"/>
    <w:rsid w:val="00D75B61"/>
    <w:rsid w:val="00D76FB7"/>
    <w:rsid w:val="00D770E2"/>
    <w:rsid w:val="00D81494"/>
    <w:rsid w:val="00D8169F"/>
    <w:rsid w:val="00D81F93"/>
    <w:rsid w:val="00D82623"/>
    <w:rsid w:val="00D833FA"/>
    <w:rsid w:val="00D83913"/>
    <w:rsid w:val="00D83AA3"/>
    <w:rsid w:val="00D83C92"/>
    <w:rsid w:val="00D84DD0"/>
    <w:rsid w:val="00D90BCF"/>
    <w:rsid w:val="00D90CCE"/>
    <w:rsid w:val="00D915FC"/>
    <w:rsid w:val="00D91BB3"/>
    <w:rsid w:val="00D9244F"/>
    <w:rsid w:val="00D92FE8"/>
    <w:rsid w:val="00D93A61"/>
    <w:rsid w:val="00D93A9E"/>
    <w:rsid w:val="00D93DE1"/>
    <w:rsid w:val="00D93E4E"/>
    <w:rsid w:val="00D94CF7"/>
    <w:rsid w:val="00D95EC9"/>
    <w:rsid w:val="00D966C0"/>
    <w:rsid w:val="00D967B0"/>
    <w:rsid w:val="00D96AC1"/>
    <w:rsid w:val="00D97BCA"/>
    <w:rsid w:val="00DA0B84"/>
    <w:rsid w:val="00DA1F94"/>
    <w:rsid w:val="00DA22C8"/>
    <w:rsid w:val="00DA27FB"/>
    <w:rsid w:val="00DA3713"/>
    <w:rsid w:val="00DB04F0"/>
    <w:rsid w:val="00DB07BD"/>
    <w:rsid w:val="00DB179B"/>
    <w:rsid w:val="00DB26E0"/>
    <w:rsid w:val="00DB33AD"/>
    <w:rsid w:val="00DB3A11"/>
    <w:rsid w:val="00DB3A41"/>
    <w:rsid w:val="00DB4646"/>
    <w:rsid w:val="00DB55F6"/>
    <w:rsid w:val="00DB5E25"/>
    <w:rsid w:val="00DB662E"/>
    <w:rsid w:val="00DB6746"/>
    <w:rsid w:val="00DB6FB1"/>
    <w:rsid w:val="00DB6FC7"/>
    <w:rsid w:val="00DB74D4"/>
    <w:rsid w:val="00DB77FA"/>
    <w:rsid w:val="00DB7866"/>
    <w:rsid w:val="00DC0526"/>
    <w:rsid w:val="00DC0662"/>
    <w:rsid w:val="00DC0ADB"/>
    <w:rsid w:val="00DC0D53"/>
    <w:rsid w:val="00DC0E43"/>
    <w:rsid w:val="00DC238E"/>
    <w:rsid w:val="00DC2AF1"/>
    <w:rsid w:val="00DC3F1B"/>
    <w:rsid w:val="00DC47E1"/>
    <w:rsid w:val="00DC54B0"/>
    <w:rsid w:val="00DC57AB"/>
    <w:rsid w:val="00DC5F9D"/>
    <w:rsid w:val="00DC62BE"/>
    <w:rsid w:val="00DC660E"/>
    <w:rsid w:val="00DD0426"/>
    <w:rsid w:val="00DD0B44"/>
    <w:rsid w:val="00DD18C3"/>
    <w:rsid w:val="00DD219A"/>
    <w:rsid w:val="00DD21A0"/>
    <w:rsid w:val="00DD37E4"/>
    <w:rsid w:val="00DD3E72"/>
    <w:rsid w:val="00DD3FDC"/>
    <w:rsid w:val="00DD4B26"/>
    <w:rsid w:val="00DD6146"/>
    <w:rsid w:val="00DD6E79"/>
    <w:rsid w:val="00DD73A1"/>
    <w:rsid w:val="00DD790C"/>
    <w:rsid w:val="00DE038B"/>
    <w:rsid w:val="00DE0CC6"/>
    <w:rsid w:val="00DE1396"/>
    <w:rsid w:val="00DE1671"/>
    <w:rsid w:val="00DE2E3E"/>
    <w:rsid w:val="00DE30DD"/>
    <w:rsid w:val="00DE3658"/>
    <w:rsid w:val="00DE3AFC"/>
    <w:rsid w:val="00DE3BA6"/>
    <w:rsid w:val="00DE453C"/>
    <w:rsid w:val="00DE45A0"/>
    <w:rsid w:val="00DE46E8"/>
    <w:rsid w:val="00DE5B9A"/>
    <w:rsid w:val="00DE68BB"/>
    <w:rsid w:val="00DE79DF"/>
    <w:rsid w:val="00DE7CBD"/>
    <w:rsid w:val="00DE7DD6"/>
    <w:rsid w:val="00DF0749"/>
    <w:rsid w:val="00DF18E4"/>
    <w:rsid w:val="00DF23B2"/>
    <w:rsid w:val="00DF23D9"/>
    <w:rsid w:val="00DF3039"/>
    <w:rsid w:val="00DF3757"/>
    <w:rsid w:val="00DF3FA3"/>
    <w:rsid w:val="00DF403F"/>
    <w:rsid w:val="00DF4BC5"/>
    <w:rsid w:val="00DF4E09"/>
    <w:rsid w:val="00DF5211"/>
    <w:rsid w:val="00DF57E7"/>
    <w:rsid w:val="00DF5DE2"/>
    <w:rsid w:val="00DF75F1"/>
    <w:rsid w:val="00E001FD"/>
    <w:rsid w:val="00E029F0"/>
    <w:rsid w:val="00E03120"/>
    <w:rsid w:val="00E048AE"/>
    <w:rsid w:val="00E04BE8"/>
    <w:rsid w:val="00E05AC9"/>
    <w:rsid w:val="00E05AF8"/>
    <w:rsid w:val="00E05BB6"/>
    <w:rsid w:val="00E05C40"/>
    <w:rsid w:val="00E060BC"/>
    <w:rsid w:val="00E0625C"/>
    <w:rsid w:val="00E063DE"/>
    <w:rsid w:val="00E06704"/>
    <w:rsid w:val="00E069BA"/>
    <w:rsid w:val="00E06B16"/>
    <w:rsid w:val="00E07215"/>
    <w:rsid w:val="00E10B09"/>
    <w:rsid w:val="00E119DA"/>
    <w:rsid w:val="00E11BCE"/>
    <w:rsid w:val="00E11EB5"/>
    <w:rsid w:val="00E12C5F"/>
    <w:rsid w:val="00E14628"/>
    <w:rsid w:val="00E14E18"/>
    <w:rsid w:val="00E15185"/>
    <w:rsid w:val="00E1531B"/>
    <w:rsid w:val="00E153BF"/>
    <w:rsid w:val="00E15F9C"/>
    <w:rsid w:val="00E163EE"/>
    <w:rsid w:val="00E16A51"/>
    <w:rsid w:val="00E16AA0"/>
    <w:rsid w:val="00E1754A"/>
    <w:rsid w:val="00E17A79"/>
    <w:rsid w:val="00E20B57"/>
    <w:rsid w:val="00E20CD0"/>
    <w:rsid w:val="00E215A2"/>
    <w:rsid w:val="00E21AD8"/>
    <w:rsid w:val="00E22C39"/>
    <w:rsid w:val="00E24885"/>
    <w:rsid w:val="00E26746"/>
    <w:rsid w:val="00E27E41"/>
    <w:rsid w:val="00E30EAD"/>
    <w:rsid w:val="00E31005"/>
    <w:rsid w:val="00E32239"/>
    <w:rsid w:val="00E329ED"/>
    <w:rsid w:val="00E32AEC"/>
    <w:rsid w:val="00E33400"/>
    <w:rsid w:val="00E33831"/>
    <w:rsid w:val="00E344F5"/>
    <w:rsid w:val="00E359EB"/>
    <w:rsid w:val="00E35B6E"/>
    <w:rsid w:val="00E35DB1"/>
    <w:rsid w:val="00E35F00"/>
    <w:rsid w:val="00E373F3"/>
    <w:rsid w:val="00E37498"/>
    <w:rsid w:val="00E37E41"/>
    <w:rsid w:val="00E40132"/>
    <w:rsid w:val="00E4024F"/>
    <w:rsid w:val="00E4107E"/>
    <w:rsid w:val="00E423A5"/>
    <w:rsid w:val="00E4304D"/>
    <w:rsid w:val="00E44928"/>
    <w:rsid w:val="00E453B7"/>
    <w:rsid w:val="00E45D34"/>
    <w:rsid w:val="00E461D0"/>
    <w:rsid w:val="00E47271"/>
    <w:rsid w:val="00E5007A"/>
    <w:rsid w:val="00E51389"/>
    <w:rsid w:val="00E51D75"/>
    <w:rsid w:val="00E52073"/>
    <w:rsid w:val="00E523D4"/>
    <w:rsid w:val="00E52E82"/>
    <w:rsid w:val="00E542E0"/>
    <w:rsid w:val="00E5466B"/>
    <w:rsid w:val="00E554C9"/>
    <w:rsid w:val="00E55A8B"/>
    <w:rsid w:val="00E55E4D"/>
    <w:rsid w:val="00E560EC"/>
    <w:rsid w:val="00E562A8"/>
    <w:rsid w:val="00E5706F"/>
    <w:rsid w:val="00E57317"/>
    <w:rsid w:val="00E5768F"/>
    <w:rsid w:val="00E578A8"/>
    <w:rsid w:val="00E60E57"/>
    <w:rsid w:val="00E6210E"/>
    <w:rsid w:val="00E6243C"/>
    <w:rsid w:val="00E627D8"/>
    <w:rsid w:val="00E627E9"/>
    <w:rsid w:val="00E635EC"/>
    <w:rsid w:val="00E6395E"/>
    <w:rsid w:val="00E63A54"/>
    <w:rsid w:val="00E63DEC"/>
    <w:rsid w:val="00E6412A"/>
    <w:rsid w:val="00E645C3"/>
    <w:rsid w:val="00E6545A"/>
    <w:rsid w:val="00E675B0"/>
    <w:rsid w:val="00E678E8"/>
    <w:rsid w:val="00E67B66"/>
    <w:rsid w:val="00E70934"/>
    <w:rsid w:val="00E70A54"/>
    <w:rsid w:val="00E70DC5"/>
    <w:rsid w:val="00E70ED5"/>
    <w:rsid w:val="00E71977"/>
    <w:rsid w:val="00E71CDC"/>
    <w:rsid w:val="00E72E4D"/>
    <w:rsid w:val="00E7614A"/>
    <w:rsid w:val="00E7679A"/>
    <w:rsid w:val="00E76C5E"/>
    <w:rsid w:val="00E76F37"/>
    <w:rsid w:val="00E77003"/>
    <w:rsid w:val="00E77984"/>
    <w:rsid w:val="00E77F89"/>
    <w:rsid w:val="00E77FD6"/>
    <w:rsid w:val="00E802CE"/>
    <w:rsid w:val="00E80BBA"/>
    <w:rsid w:val="00E80E43"/>
    <w:rsid w:val="00E810D3"/>
    <w:rsid w:val="00E813A8"/>
    <w:rsid w:val="00E813F1"/>
    <w:rsid w:val="00E81540"/>
    <w:rsid w:val="00E83903"/>
    <w:rsid w:val="00E8448A"/>
    <w:rsid w:val="00E844BE"/>
    <w:rsid w:val="00E84895"/>
    <w:rsid w:val="00E84AD1"/>
    <w:rsid w:val="00E854D5"/>
    <w:rsid w:val="00E8633E"/>
    <w:rsid w:val="00E875E8"/>
    <w:rsid w:val="00E87B16"/>
    <w:rsid w:val="00E935A1"/>
    <w:rsid w:val="00E94119"/>
    <w:rsid w:val="00E95EE6"/>
    <w:rsid w:val="00E95F1A"/>
    <w:rsid w:val="00E964D3"/>
    <w:rsid w:val="00E969AF"/>
    <w:rsid w:val="00E9727C"/>
    <w:rsid w:val="00E97D7F"/>
    <w:rsid w:val="00EA0D3D"/>
    <w:rsid w:val="00EA1669"/>
    <w:rsid w:val="00EA179B"/>
    <w:rsid w:val="00EA1C3E"/>
    <w:rsid w:val="00EA43BE"/>
    <w:rsid w:val="00EA5BEF"/>
    <w:rsid w:val="00EA5FB8"/>
    <w:rsid w:val="00EA61CA"/>
    <w:rsid w:val="00EA68FA"/>
    <w:rsid w:val="00EA71C2"/>
    <w:rsid w:val="00EB0DC9"/>
    <w:rsid w:val="00EB29DD"/>
    <w:rsid w:val="00EB2EA4"/>
    <w:rsid w:val="00EB30A6"/>
    <w:rsid w:val="00EB4D3C"/>
    <w:rsid w:val="00EB4EE9"/>
    <w:rsid w:val="00EB5038"/>
    <w:rsid w:val="00EB581F"/>
    <w:rsid w:val="00EB692C"/>
    <w:rsid w:val="00EB7041"/>
    <w:rsid w:val="00EC0DBB"/>
    <w:rsid w:val="00EC0DF7"/>
    <w:rsid w:val="00EC203A"/>
    <w:rsid w:val="00EC28BC"/>
    <w:rsid w:val="00EC28FE"/>
    <w:rsid w:val="00EC3622"/>
    <w:rsid w:val="00EC3E51"/>
    <w:rsid w:val="00EC5212"/>
    <w:rsid w:val="00EC60AF"/>
    <w:rsid w:val="00EC6696"/>
    <w:rsid w:val="00EC6B68"/>
    <w:rsid w:val="00ED1D34"/>
    <w:rsid w:val="00ED27A9"/>
    <w:rsid w:val="00ED2EA6"/>
    <w:rsid w:val="00ED30D6"/>
    <w:rsid w:val="00ED3370"/>
    <w:rsid w:val="00ED5311"/>
    <w:rsid w:val="00ED6182"/>
    <w:rsid w:val="00ED716D"/>
    <w:rsid w:val="00ED74D7"/>
    <w:rsid w:val="00ED7595"/>
    <w:rsid w:val="00ED75BC"/>
    <w:rsid w:val="00ED7929"/>
    <w:rsid w:val="00ED7D33"/>
    <w:rsid w:val="00EE0103"/>
    <w:rsid w:val="00EE0557"/>
    <w:rsid w:val="00EE1124"/>
    <w:rsid w:val="00EE1766"/>
    <w:rsid w:val="00EE304B"/>
    <w:rsid w:val="00EE34DA"/>
    <w:rsid w:val="00EE4051"/>
    <w:rsid w:val="00EE4053"/>
    <w:rsid w:val="00EE42FD"/>
    <w:rsid w:val="00EE5535"/>
    <w:rsid w:val="00EE5B19"/>
    <w:rsid w:val="00EE6D38"/>
    <w:rsid w:val="00EE7376"/>
    <w:rsid w:val="00EE7F50"/>
    <w:rsid w:val="00EF0BA8"/>
    <w:rsid w:val="00EF1016"/>
    <w:rsid w:val="00EF1916"/>
    <w:rsid w:val="00EF193C"/>
    <w:rsid w:val="00EF1C62"/>
    <w:rsid w:val="00EF1D81"/>
    <w:rsid w:val="00EF1F1F"/>
    <w:rsid w:val="00EF22DE"/>
    <w:rsid w:val="00EF249D"/>
    <w:rsid w:val="00EF2AA1"/>
    <w:rsid w:val="00EF3C88"/>
    <w:rsid w:val="00EF4813"/>
    <w:rsid w:val="00EF484F"/>
    <w:rsid w:val="00EF536B"/>
    <w:rsid w:val="00EF59D5"/>
    <w:rsid w:val="00EF7229"/>
    <w:rsid w:val="00EF7339"/>
    <w:rsid w:val="00EF7B1F"/>
    <w:rsid w:val="00F01E53"/>
    <w:rsid w:val="00F02153"/>
    <w:rsid w:val="00F02A22"/>
    <w:rsid w:val="00F02A8E"/>
    <w:rsid w:val="00F02F97"/>
    <w:rsid w:val="00F033AB"/>
    <w:rsid w:val="00F03A89"/>
    <w:rsid w:val="00F03D0C"/>
    <w:rsid w:val="00F04608"/>
    <w:rsid w:val="00F049EC"/>
    <w:rsid w:val="00F05276"/>
    <w:rsid w:val="00F05D18"/>
    <w:rsid w:val="00F07819"/>
    <w:rsid w:val="00F07A34"/>
    <w:rsid w:val="00F10814"/>
    <w:rsid w:val="00F108A2"/>
    <w:rsid w:val="00F1097C"/>
    <w:rsid w:val="00F10A10"/>
    <w:rsid w:val="00F10DC6"/>
    <w:rsid w:val="00F11331"/>
    <w:rsid w:val="00F1244D"/>
    <w:rsid w:val="00F124EC"/>
    <w:rsid w:val="00F128BC"/>
    <w:rsid w:val="00F12E3E"/>
    <w:rsid w:val="00F13F6B"/>
    <w:rsid w:val="00F1452C"/>
    <w:rsid w:val="00F176DF"/>
    <w:rsid w:val="00F17807"/>
    <w:rsid w:val="00F17D72"/>
    <w:rsid w:val="00F17F49"/>
    <w:rsid w:val="00F2153A"/>
    <w:rsid w:val="00F22B7C"/>
    <w:rsid w:val="00F22C58"/>
    <w:rsid w:val="00F22F55"/>
    <w:rsid w:val="00F23056"/>
    <w:rsid w:val="00F236F1"/>
    <w:rsid w:val="00F240FD"/>
    <w:rsid w:val="00F24397"/>
    <w:rsid w:val="00F25558"/>
    <w:rsid w:val="00F2560B"/>
    <w:rsid w:val="00F266AA"/>
    <w:rsid w:val="00F27609"/>
    <w:rsid w:val="00F276F9"/>
    <w:rsid w:val="00F3157B"/>
    <w:rsid w:val="00F31DF1"/>
    <w:rsid w:val="00F327E9"/>
    <w:rsid w:val="00F33AE8"/>
    <w:rsid w:val="00F34AE0"/>
    <w:rsid w:val="00F3604F"/>
    <w:rsid w:val="00F36C77"/>
    <w:rsid w:val="00F37871"/>
    <w:rsid w:val="00F41F45"/>
    <w:rsid w:val="00F41FC9"/>
    <w:rsid w:val="00F426CA"/>
    <w:rsid w:val="00F4271C"/>
    <w:rsid w:val="00F427C0"/>
    <w:rsid w:val="00F44403"/>
    <w:rsid w:val="00F447A3"/>
    <w:rsid w:val="00F44F81"/>
    <w:rsid w:val="00F45179"/>
    <w:rsid w:val="00F45629"/>
    <w:rsid w:val="00F45961"/>
    <w:rsid w:val="00F4691D"/>
    <w:rsid w:val="00F47049"/>
    <w:rsid w:val="00F4773D"/>
    <w:rsid w:val="00F477C0"/>
    <w:rsid w:val="00F479C1"/>
    <w:rsid w:val="00F47C3C"/>
    <w:rsid w:val="00F504DC"/>
    <w:rsid w:val="00F50ED0"/>
    <w:rsid w:val="00F524EA"/>
    <w:rsid w:val="00F52B6D"/>
    <w:rsid w:val="00F52D57"/>
    <w:rsid w:val="00F53FC7"/>
    <w:rsid w:val="00F553D1"/>
    <w:rsid w:val="00F560A9"/>
    <w:rsid w:val="00F564C4"/>
    <w:rsid w:val="00F569B4"/>
    <w:rsid w:val="00F56BEE"/>
    <w:rsid w:val="00F5760C"/>
    <w:rsid w:val="00F57BC1"/>
    <w:rsid w:val="00F57F61"/>
    <w:rsid w:val="00F60887"/>
    <w:rsid w:val="00F624F3"/>
    <w:rsid w:val="00F63595"/>
    <w:rsid w:val="00F6377D"/>
    <w:rsid w:val="00F644A0"/>
    <w:rsid w:val="00F64597"/>
    <w:rsid w:val="00F648FA"/>
    <w:rsid w:val="00F65287"/>
    <w:rsid w:val="00F6557C"/>
    <w:rsid w:val="00F65BAC"/>
    <w:rsid w:val="00F66266"/>
    <w:rsid w:val="00F66300"/>
    <w:rsid w:val="00F67028"/>
    <w:rsid w:val="00F67E62"/>
    <w:rsid w:val="00F700B2"/>
    <w:rsid w:val="00F72276"/>
    <w:rsid w:val="00F724EE"/>
    <w:rsid w:val="00F72592"/>
    <w:rsid w:val="00F72C8B"/>
    <w:rsid w:val="00F72E8B"/>
    <w:rsid w:val="00F73165"/>
    <w:rsid w:val="00F738E1"/>
    <w:rsid w:val="00F73AB9"/>
    <w:rsid w:val="00F74468"/>
    <w:rsid w:val="00F7507E"/>
    <w:rsid w:val="00F7537E"/>
    <w:rsid w:val="00F7622B"/>
    <w:rsid w:val="00F766FD"/>
    <w:rsid w:val="00F76C37"/>
    <w:rsid w:val="00F77368"/>
    <w:rsid w:val="00F77B20"/>
    <w:rsid w:val="00F8184F"/>
    <w:rsid w:val="00F819F1"/>
    <w:rsid w:val="00F82353"/>
    <w:rsid w:val="00F83045"/>
    <w:rsid w:val="00F83756"/>
    <w:rsid w:val="00F83965"/>
    <w:rsid w:val="00F84247"/>
    <w:rsid w:val="00F84357"/>
    <w:rsid w:val="00F84BC2"/>
    <w:rsid w:val="00F851BC"/>
    <w:rsid w:val="00F8576F"/>
    <w:rsid w:val="00F8611C"/>
    <w:rsid w:val="00F87058"/>
    <w:rsid w:val="00F87533"/>
    <w:rsid w:val="00F87B38"/>
    <w:rsid w:val="00F87C92"/>
    <w:rsid w:val="00F8E918"/>
    <w:rsid w:val="00F90261"/>
    <w:rsid w:val="00F90674"/>
    <w:rsid w:val="00F91874"/>
    <w:rsid w:val="00F91C8E"/>
    <w:rsid w:val="00F9285D"/>
    <w:rsid w:val="00F929F9"/>
    <w:rsid w:val="00F9394C"/>
    <w:rsid w:val="00F94E3C"/>
    <w:rsid w:val="00F94F37"/>
    <w:rsid w:val="00F951AF"/>
    <w:rsid w:val="00F9530A"/>
    <w:rsid w:val="00F95A92"/>
    <w:rsid w:val="00F95AAC"/>
    <w:rsid w:val="00F96434"/>
    <w:rsid w:val="00F96ACF"/>
    <w:rsid w:val="00F977EA"/>
    <w:rsid w:val="00FA0AF2"/>
    <w:rsid w:val="00FA0E59"/>
    <w:rsid w:val="00FA19DE"/>
    <w:rsid w:val="00FA27AF"/>
    <w:rsid w:val="00FA34B4"/>
    <w:rsid w:val="00FA39FB"/>
    <w:rsid w:val="00FA3A1F"/>
    <w:rsid w:val="00FA40E4"/>
    <w:rsid w:val="00FA51D0"/>
    <w:rsid w:val="00FA554A"/>
    <w:rsid w:val="00FA5F01"/>
    <w:rsid w:val="00FA69C2"/>
    <w:rsid w:val="00FA7C8B"/>
    <w:rsid w:val="00FB02D8"/>
    <w:rsid w:val="00FB0F67"/>
    <w:rsid w:val="00FB1281"/>
    <w:rsid w:val="00FB2506"/>
    <w:rsid w:val="00FB38D4"/>
    <w:rsid w:val="00FB44E7"/>
    <w:rsid w:val="00FB4BDD"/>
    <w:rsid w:val="00FB51B8"/>
    <w:rsid w:val="00FB55A5"/>
    <w:rsid w:val="00FB6204"/>
    <w:rsid w:val="00FB6D99"/>
    <w:rsid w:val="00FB72F2"/>
    <w:rsid w:val="00FC0071"/>
    <w:rsid w:val="00FC0815"/>
    <w:rsid w:val="00FC0B0E"/>
    <w:rsid w:val="00FC1876"/>
    <w:rsid w:val="00FC2126"/>
    <w:rsid w:val="00FC2362"/>
    <w:rsid w:val="00FC2DAB"/>
    <w:rsid w:val="00FC2F28"/>
    <w:rsid w:val="00FC2F73"/>
    <w:rsid w:val="00FC46E3"/>
    <w:rsid w:val="00FC4D4D"/>
    <w:rsid w:val="00FC5DBF"/>
    <w:rsid w:val="00FC5FC9"/>
    <w:rsid w:val="00FC7C94"/>
    <w:rsid w:val="00FD01D8"/>
    <w:rsid w:val="00FD070A"/>
    <w:rsid w:val="00FD09D7"/>
    <w:rsid w:val="00FD24C5"/>
    <w:rsid w:val="00FD34AC"/>
    <w:rsid w:val="00FD368E"/>
    <w:rsid w:val="00FD4141"/>
    <w:rsid w:val="00FD4245"/>
    <w:rsid w:val="00FD4EDC"/>
    <w:rsid w:val="00FD5755"/>
    <w:rsid w:val="00FD5E11"/>
    <w:rsid w:val="00FD5F94"/>
    <w:rsid w:val="00FD78CC"/>
    <w:rsid w:val="00FE1392"/>
    <w:rsid w:val="00FE1F86"/>
    <w:rsid w:val="00FE21AF"/>
    <w:rsid w:val="00FE2376"/>
    <w:rsid w:val="00FE2777"/>
    <w:rsid w:val="00FE2D0B"/>
    <w:rsid w:val="00FE2E60"/>
    <w:rsid w:val="00FE2EE1"/>
    <w:rsid w:val="00FE33BC"/>
    <w:rsid w:val="00FE3D9B"/>
    <w:rsid w:val="00FE418D"/>
    <w:rsid w:val="00FE5080"/>
    <w:rsid w:val="00FE54C7"/>
    <w:rsid w:val="00FE605A"/>
    <w:rsid w:val="00FE612A"/>
    <w:rsid w:val="00FE6458"/>
    <w:rsid w:val="00FE77A2"/>
    <w:rsid w:val="00FE7E9C"/>
    <w:rsid w:val="00FF01C6"/>
    <w:rsid w:val="00FF02ED"/>
    <w:rsid w:val="00FF0ACF"/>
    <w:rsid w:val="00FF1ED1"/>
    <w:rsid w:val="00FF21CE"/>
    <w:rsid w:val="00FF28C5"/>
    <w:rsid w:val="00FF295E"/>
    <w:rsid w:val="00FF309B"/>
    <w:rsid w:val="00FF33B7"/>
    <w:rsid w:val="00FF5102"/>
    <w:rsid w:val="00FF56A6"/>
    <w:rsid w:val="00FF5822"/>
    <w:rsid w:val="00FF6797"/>
    <w:rsid w:val="00FF684A"/>
    <w:rsid w:val="00FF7761"/>
    <w:rsid w:val="00FF7F2C"/>
    <w:rsid w:val="011E6808"/>
    <w:rsid w:val="01C0F613"/>
    <w:rsid w:val="02243A94"/>
    <w:rsid w:val="02C3C8CE"/>
    <w:rsid w:val="02D21941"/>
    <w:rsid w:val="03435019"/>
    <w:rsid w:val="03886D29"/>
    <w:rsid w:val="03C5D140"/>
    <w:rsid w:val="0441DE46"/>
    <w:rsid w:val="04FCB7B1"/>
    <w:rsid w:val="05268624"/>
    <w:rsid w:val="052D1C3B"/>
    <w:rsid w:val="05868ABB"/>
    <w:rsid w:val="058AB48D"/>
    <w:rsid w:val="059EE8CF"/>
    <w:rsid w:val="067A42EA"/>
    <w:rsid w:val="06A44147"/>
    <w:rsid w:val="06B3F37B"/>
    <w:rsid w:val="077A48F5"/>
    <w:rsid w:val="07ACA3BF"/>
    <w:rsid w:val="07D03A32"/>
    <w:rsid w:val="07E75043"/>
    <w:rsid w:val="082AA580"/>
    <w:rsid w:val="08E6FB1A"/>
    <w:rsid w:val="090E3720"/>
    <w:rsid w:val="098775B0"/>
    <w:rsid w:val="09EFC222"/>
    <w:rsid w:val="09F635EA"/>
    <w:rsid w:val="0AA8CD9D"/>
    <w:rsid w:val="0AD48395"/>
    <w:rsid w:val="0AE33422"/>
    <w:rsid w:val="0B7C9F4B"/>
    <w:rsid w:val="0B992967"/>
    <w:rsid w:val="0BA1900F"/>
    <w:rsid w:val="0BC7FAAB"/>
    <w:rsid w:val="0BD82097"/>
    <w:rsid w:val="0BEBB574"/>
    <w:rsid w:val="0C491D5C"/>
    <w:rsid w:val="0CB605EB"/>
    <w:rsid w:val="0CC3FB72"/>
    <w:rsid w:val="0CF978C7"/>
    <w:rsid w:val="0D16CDCD"/>
    <w:rsid w:val="0D1D5036"/>
    <w:rsid w:val="0D312E4D"/>
    <w:rsid w:val="0D952970"/>
    <w:rsid w:val="0E0F3D3D"/>
    <w:rsid w:val="0E5C3FA8"/>
    <w:rsid w:val="0F14BDFA"/>
    <w:rsid w:val="0F20B025"/>
    <w:rsid w:val="0F27DD5B"/>
    <w:rsid w:val="0F5CBD6F"/>
    <w:rsid w:val="103587A4"/>
    <w:rsid w:val="1074E04C"/>
    <w:rsid w:val="107F1C6F"/>
    <w:rsid w:val="1095BA38"/>
    <w:rsid w:val="1113D23F"/>
    <w:rsid w:val="11635FA3"/>
    <w:rsid w:val="11831E1A"/>
    <w:rsid w:val="1234CA43"/>
    <w:rsid w:val="126CE0BB"/>
    <w:rsid w:val="12A62E0F"/>
    <w:rsid w:val="130B7098"/>
    <w:rsid w:val="13332847"/>
    <w:rsid w:val="13638B2F"/>
    <w:rsid w:val="13A5E701"/>
    <w:rsid w:val="13D9B6CD"/>
    <w:rsid w:val="1482BBE7"/>
    <w:rsid w:val="1489059A"/>
    <w:rsid w:val="14C5253B"/>
    <w:rsid w:val="15129D19"/>
    <w:rsid w:val="1515A0B9"/>
    <w:rsid w:val="15780330"/>
    <w:rsid w:val="15EC92BE"/>
    <w:rsid w:val="1601F10E"/>
    <w:rsid w:val="1660F59C"/>
    <w:rsid w:val="1773136D"/>
    <w:rsid w:val="17956F42"/>
    <w:rsid w:val="1799E3AC"/>
    <w:rsid w:val="179BF013"/>
    <w:rsid w:val="179C54BA"/>
    <w:rsid w:val="17BB17B1"/>
    <w:rsid w:val="17BCA054"/>
    <w:rsid w:val="17E7D76E"/>
    <w:rsid w:val="17E8ACAB"/>
    <w:rsid w:val="17FCC5FD"/>
    <w:rsid w:val="184D417B"/>
    <w:rsid w:val="1865A770"/>
    <w:rsid w:val="18694179"/>
    <w:rsid w:val="197B3D08"/>
    <w:rsid w:val="19822D74"/>
    <w:rsid w:val="1984F0F4"/>
    <w:rsid w:val="19D1D540"/>
    <w:rsid w:val="19DA0E6F"/>
    <w:rsid w:val="1A349EE2"/>
    <w:rsid w:val="1AB5A3BA"/>
    <w:rsid w:val="1AE20925"/>
    <w:rsid w:val="1AE7EF06"/>
    <w:rsid w:val="1B16ABD6"/>
    <w:rsid w:val="1B61ADAA"/>
    <w:rsid w:val="1B977A2A"/>
    <w:rsid w:val="1BB04D6E"/>
    <w:rsid w:val="1BD32F59"/>
    <w:rsid w:val="1C04FF9D"/>
    <w:rsid w:val="1C0B806E"/>
    <w:rsid w:val="1C223251"/>
    <w:rsid w:val="1C2897D1"/>
    <w:rsid w:val="1C7D4D02"/>
    <w:rsid w:val="1CB27C37"/>
    <w:rsid w:val="1CD9F38B"/>
    <w:rsid w:val="1EFF26FF"/>
    <w:rsid w:val="1F7BA301"/>
    <w:rsid w:val="1FD5068D"/>
    <w:rsid w:val="1FDBDFF7"/>
    <w:rsid w:val="20129D75"/>
    <w:rsid w:val="206DF93F"/>
    <w:rsid w:val="2080DFD7"/>
    <w:rsid w:val="21F33CE8"/>
    <w:rsid w:val="225B4597"/>
    <w:rsid w:val="231AEC92"/>
    <w:rsid w:val="2329F3AF"/>
    <w:rsid w:val="2332DC42"/>
    <w:rsid w:val="24513F07"/>
    <w:rsid w:val="24DD2FE7"/>
    <w:rsid w:val="25633A96"/>
    <w:rsid w:val="256DB8CB"/>
    <w:rsid w:val="2583B32D"/>
    <w:rsid w:val="25B1B2A2"/>
    <w:rsid w:val="26781EFD"/>
    <w:rsid w:val="27171E29"/>
    <w:rsid w:val="273D82AD"/>
    <w:rsid w:val="2749555F"/>
    <w:rsid w:val="27825EC8"/>
    <w:rsid w:val="2785F987"/>
    <w:rsid w:val="284136B3"/>
    <w:rsid w:val="287F0A65"/>
    <w:rsid w:val="28D62E51"/>
    <w:rsid w:val="28DAF3AE"/>
    <w:rsid w:val="28FB70C2"/>
    <w:rsid w:val="29A1D354"/>
    <w:rsid w:val="29FBE5F9"/>
    <w:rsid w:val="2A3BCD5C"/>
    <w:rsid w:val="2A4FED4F"/>
    <w:rsid w:val="2A866BEE"/>
    <w:rsid w:val="2B05A7C0"/>
    <w:rsid w:val="2B30D42C"/>
    <w:rsid w:val="2B6235F7"/>
    <w:rsid w:val="2BA8F22C"/>
    <w:rsid w:val="2BEF6459"/>
    <w:rsid w:val="2C21AF2C"/>
    <w:rsid w:val="2C3B2ECB"/>
    <w:rsid w:val="2C51F948"/>
    <w:rsid w:val="2C605B13"/>
    <w:rsid w:val="2C6399C1"/>
    <w:rsid w:val="2CD8F4DE"/>
    <w:rsid w:val="2D0D52C3"/>
    <w:rsid w:val="2D6703F4"/>
    <w:rsid w:val="2DEEF899"/>
    <w:rsid w:val="2DF86699"/>
    <w:rsid w:val="2E378CF7"/>
    <w:rsid w:val="2E3B4112"/>
    <w:rsid w:val="2E74489B"/>
    <w:rsid w:val="2E750265"/>
    <w:rsid w:val="2EE288BB"/>
    <w:rsid w:val="2F117F76"/>
    <w:rsid w:val="2F2A275D"/>
    <w:rsid w:val="2F978974"/>
    <w:rsid w:val="2FD67778"/>
    <w:rsid w:val="3015B2F7"/>
    <w:rsid w:val="310ABBDC"/>
    <w:rsid w:val="31109207"/>
    <w:rsid w:val="312986CA"/>
    <w:rsid w:val="31561B02"/>
    <w:rsid w:val="317EFE6A"/>
    <w:rsid w:val="324A429C"/>
    <w:rsid w:val="330965F2"/>
    <w:rsid w:val="333F580D"/>
    <w:rsid w:val="33C7E42A"/>
    <w:rsid w:val="33D5612A"/>
    <w:rsid w:val="34331A05"/>
    <w:rsid w:val="34425C9E"/>
    <w:rsid w:val="34B1DC2D"/>
    <w:rsid w:val="34E3D44E"/>
    <w:rsid w:val="34FC9498"/>
    <w:rsid w:val="350F3130"/>
    <w:rsid w:val="3520C616"/>
    <w:rsid w:val="35522EE6"/>
    <w:rsid w:val="35D52C58"/>
    <w:rsid w:val="3606EF37"/>
    <w:rsid w:val="36B95F0D"/>
    <w:rsid w:val="36BC4971"/>
    <w:rsid w:val="36C96CBE"/>
    <w:rsid w:val="36D25499"/>
    <w:rsid w:val="36E02BA8"/>
    <w:rsid w:val="36E73A8C"/>
    <w:rsid w:val="376122A8"/>
    <w:rsid w:val="37824F8D"/>
    <w:rsid w:val="388457FF"/>
    <w:rsid w:val="395AF114"/>
    <w:rsid w:val="395F7DB9"/>
    <w:rsid w:val="396445CD"/>
    <w:rsid w:val="39D4ED2C"/>
    <w:rsid w:val="3A809107"/>
    <w:rsid w:val="3A8AD6FF"/>
    <w:rsid w:val="3AF77AE0"/>
    <w:rsid w:val="3C1EDD6A"/>
    <w:rsid w:val="3C3C8E2E"/>
    <w:rsid w:val="3C64F855"/>
    <w:rsid w:val="3CA13870"/>
    <w:rsid w:val="3CD2661A"/>
    <w:rsid w:val="3CFFECDC"/>
    <w:rsid w:val="3D4950D2"/>
    <w:rsid w:val="3DA7652A"/>
    <w:rsid w:val="3DDA1844"/>
    <w:rsid w:val="3DE5A261"/>
    <w:rsid w:val="3DF811E2"/>
    <w:rsid w:val="3EAE3DED"/>
    <w:rsid w:val="3EAE57CA"/>
    <w:rsid w:val="3F30D6B8"/>
    <w:rsid w:val="3FBCB1E0"/>
    <w:rsid w:val="3FEF39EB"/>
    <w:rsid w:val="40028159"/>
    <w:rsid w:val="402691E9"/>
    <w:rsid w:val="409333F1"/>
    <w:rsid w:val="40A3FB8C"/>
    <w:rsid w:val="40E4B371"/>
    <w:rsid w:val="41389C49"/>
    <w:rsid w:val="41A33B4B"/>
    <w:rsid w:val="425F1131"/>
    <w:rsid w:val="432D9D65"/>
    <w:rsid w:val="434472D6"/>
    <w:rsid w:val="4372F99A"/>
    <w:rsid w:val="43AA5C18"/>
    <w:rsid w:val="43FB6D77"/>
    <w:rsid w:val="4417D32D"/>
    <w:rsid w:val="447F57C7"/>
    <w:rsid w:val="44E4F3A7"/>
    <w:rsid w:val="453ACABF"/>
    <w:rsid w:val="455A3376"/>
    <w:rsid w:val="4579CB85"/>
    <w:rsid w:val="45E749BE"/>
    <w:rsid w:val="46211181"/>
    <w:rsid w:val="467FF7AA"/>
    <w:rsid w:val="46929442"/>
    <w:rsid w:val="46B25F66"/>
    <w:rsid w:val="472DACB2"/>
    <w:rsid w:val="473DB0F8"/>
    <w:rsid w:val="47576E95"/>
    <w:rsid w:val="47D1F0EB"/>
    <w:rsid w:val="47D8E157"/>
    <w:rsid w:val="48F4D17B"/>
    <w:rsid w:val="49076DB7"/>
    <w:rsid w:val="497E32D5"/>
    <w:rsid w:val="4A335C15"/>
    <w:rsid w:val="4A61B23B"/>
    <w:rsid w:val="4ABF65C6"/>
    <w:rsid w:val="4B5DE3D1"/>
    <w:rsid w:val="4B722DF0"/>
    <w:rsid w:val="4BC894D2"/>
    <w:rsid w:val="4C013F34"/>
    <w:rsid w:val="4C0E8F77"/>
    <w:rsid w:val="4C61CCE0"/>
    <w:rsid w:val="4C78FC04"/>
    <w:rsid w:val="4C88CB21"/>
    <w:rsid w:val="4CB66ECE"/>
    <w:rsid w:val="4CD2D8E6"/>
    <w:rsid w:val="4CD4804A"/>
    <w:rsid w:val="4CD849FB"/>
    <w:rsid w:val="4CFA44A9"/>
    <w:rsid w:val="4D03B330"/>
    <w:rsid w:val="4D603395"/>
    <w:rsid w:val="4D7D8A33"/>
    <w:rsid w:val="4DC3FC60"/>
    <w:rsid w:val="4E2B8BEE"/>
    <w:rsid w:val="4E3C64D7"/>
    <w:rsid w:val="4EF7CCDC"/>
    <w:rsid w:val="4F085C87"/>
    <w:rsid w:val="4F8532DB"/>
    <w:rsid w:val="500A46D7"/>
    <w:rsid w:val="50212551"/>
    <w:rsid w:val="504BB816"/>
    <w:rsid w:val="51E39971"/>
    <w:rsid w:val="51EAFB42"/>
    <w:rsid w:val="5234FCA4"/>
    <w:rsid w:val="528A79FC"/>
    <w:rsid w:val="52963594"/>
    <w:rsid w:val="52B2BC03"/>
    <w:rsid w:val="52C88966"/>
    <w:rsid w:val="53ACFECC"/>
    <w:rsid w:val="53FBFF32"/>
    <w:rsid w:val="547FD29F"/>
    <w:rsid w:val="548DE8B9"/>
    <w:rsid w:val="55176511"/>
    <w:rsid w:val="5536BBA1"/>
    <w:rsid w:val="55713A23"/>
    <w:rsid w:val="55A2658A"/>
    <w:rsid w:val="55BCBCD7"/>
    <w:rsid w:val="55C0790C"/>
    <w:rsid w:val="55E7B807"/>
    <w:rsid w:val="5601CDFB"/>
    <w:rsid w:val="56189878"/>
    <w:rsid w:val="57411129"/>
    <w:rsid w:val="57761550"/>
    <w:rsid w:val="579AC1D0"/>
    <w:rsid w:val="582E6271"/>
    <w:rsid w:val="586B0733"/>
    <w:rsid w:val="5880ADB4"/>
    <w:rsid w:val="58B3625D"/>
    <w:rsid w:val="58C45791"/>
    <w:rsid w:val="59164779"/>
    <w:rsid w:val="5A11B706"/>
    <w:rsid w:val="5A8090B3"/>
    <w:rsid w:val="5A8BF42C"/>
    <w:rsid w:val="5B20CF21"/>
    <w:rsid w:val="5B437F81"/>
    <w:rsid w:val="5B7CE828"/>
    <w:rsid w:val="5BB3E05B"/>
    <w:rsid w:val="5BEACE4F"/>
    <w:rsid w:val="5C28C304"/>
    <w:rsid w:val="5C300463"/>
    <w:rsid w:val="5CD0D792"/>
    <w:rsid w:val="5CF32873"/>
    <w:rsid w:val="5DF222F3"/>
    <w:rsid w:val="5E02B765"/>
    <w:rsid w:val="5E03C8D8"/>
    <w:rsid w:val="5E995DB7"/>
    <w:rsid w:val="5EC24F4A"/>
    <w:rsid w:val="5EF463A2"/>
    <w:rsid w:val="5F77B9BE"/>
    <w:rsid w:val="6008F4F8"/>
    <w:rsid w:val="605F49CC"/>
    <w:rsid w:val="60C6ED54"/>
    <w:rsid w:val="610FDE96"/>
    <w:rsid w:val="6122D8B5"/>
    <w:rsid w:val="615FCE6A"/>
    <w:rsid w:val="6167CFA4"/>
    <w:rsid w:val="61C70931"/>
    <w:rsid w:val="61EB82B0"/>
    <w:rsid w:val="622A7A02"/>
    <w:rsid w:val="6251C113"/>
    <w:rsid w:val="62832EC1"/>
    <w:rsid w:val="63DAEA2D"/>
    <w:rsid w:val="63DD7772"/>
    <w:rsid w:val="641E4DB5"/>
    <w:rsid w:val="642D44B1"/>
    <w:rsid w:val="64440F2E"/>
    <w:rsid w:val="64517DDF"/>
    <w:rsid w:val="64640DC2"/>
    <w:rsid w:val="64E2A80D"/>
    <w:rsid w:val="64E6E357"/>
    <w:rsid w:val="65A4BD0B"/>
    <w:rsid w:val="65C97F27"/>
    <w:rsid w:val="66002654"/>
    <w:rsid w:val="6710CF7B"/>
    <w:rsid w:val="677767D6"/>
    <w:rsid w:val="67B099FF"/>
    <w:rsid w:val="67BF68AE"/>
    <w:rsid w:val="67E42ED7"/>
    <w:rsid w:val="67FD3C60"/>
    <w:rsid w:val="68145697"/>
    <w:rsid w:val="6826633F"/>
    <w:rsid w:val="688FA34D"/>
    <w:rsid w:val="68932120"/>
    <w:rsid w:val="68C41E61"/>
    <w:rsid w:val="68E35051"/>
    <w:rsid w:val="6927FF29"/>
    <w:rsid w:val="6964C96D"/>
    <w:rsid w:val="69C12CCE"/>
    <w:rsid w:val="69D36AE2"/>
    <w:rsid w:val="6A1B523B"/>
    <w:rsid w:val="6B3AEC43"/>
    <w:rsid w:val="6B746C48"/>
    <w:rsid w:val="6C45E06F"/>
    <w:rsid w:val="6C5C0C23"/>
    <w:rsid w:val="6C756E49"/>
    <w:rsid w:val="6C83CA09"/>
    <w:rsid w:val="6CAFE640"/>
    <w:rsid w:val="6CC64B1B"/>
    <w:rsid w:val="6CE04A6E"/>
    <w:rsid w:val="6D10EE99"/>
    <w:rsid w:val="6D861900"/>
    <w:rsid w:val="6D8EEDF6"/>
    <w:rsid w:val="6E0EBA58"/>
    <w:rsid w:val="6E3000A3"/>
    <w:rsid w:val="6E573CA9"/>
    <w:rsid w:val="6E6031EF"/>
    <w:rsid w:val="6E98C5CC"/>
    <w:rsid w:val="7060F9DF"/>
    <w:rsid w:val="70B69212"/>
    <w:rsid w:val="70BE7D1D"/>
    <w:rsid w:val="70DCAAE5"/>
    <w:rsid w:val="70FBA141"/>
    <w:rsid w:val="71319246"/>
    <w:rsid w:val="71454454"/>
    <w:rsid w:val="71492783"/>
    <w:rsid w:val="71758D8D"/>
    <w:rsid w:val="71D96361"/>
    <w:rsid w:val="71E1290A"/>
    <w:rsid w:val="71FCCA40"/>
    <w:rsid w:val="7217D97F"/>
    <w:rsid w:val="72441D37"/>
    <w:rsid w:val="72DC361C"/>
    <w:rsid w:val="733785D8"/>
    <w:rsid w:val="73825B59"/>
    <w:rsid w:val="73985743"/>
    <w:rsid w:val="73A2C8BC"/>
    <w:rsid w:val="73C12611"/>
    <w:rsid w:val="73CFD132"/>
    <w:rsid w:val="744576E4"/>
    <w:rsid w:val="747FFDFC"/>
    <w:rsid w:val="74F8F21C"/>
    <w:rsid w:val="750167D7"/>
    <w:rsid w:val="755524E5"/>
    <w:rsid w:val="75999B34"/>
    <w:rsid w:val="75BDE1E2"/>
    <w:rsid w:val="763E2B15"/>
    <w:rsid w:val="76DEB09F"/>
    <w:rsid w:val="7726D523"/>
    <w:rsid w:val="778420DE"/>
    <w:rsid w:val="77C5110D"/>
    <w:rsid w:val="77F3A1B3"/>
    <w:rsid w:val="78320D39"/>
    <w:rsid w:val="7893174C"/>
    <w:rsid w:val="790ED650"/>
    <w:rsid w:val="795D15A8"/>
    <w:rsid w:val="797264AF"/>
    <w:rsid w:val="799F24A4"/>
    <w:rsid w:val="79C2A109"/>
    <w:rsid w:val="7C07D5A5"/>
    <w:rsid w:val="7C088795"/>
    <w:rsid w:val="7C181F51"/>
    <w:rsid w:val="7C21E1C8"/>
    <w:rsid w:val="7CB9AC61"/>
    <w:rsid w:val="7DC838C1"/>
    <w:rsid w:val="7DE24401"/>
    <w:rsid w:val="7DF6E16E"/>
    <w:rsid w:val="7E7E8CA9"/>
    <w:rsid w:val="7EF35CDA"/>
    <w:rsid w:val="7F92A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3CE509E"/>
  <w15:docId w15:val="{25449A61-1F73-4F88-AE7A-69171B97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Work Sans Light" w:eastAsiaTheme="minorHAnsi" w:hAnsi="Work Sans Light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B6E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671"/>
    <w:pPr>
      <w:spacing w:before="480" w:after="240" w:line="276" w:lineRule="auto"/>
      <w:jc w:val="both"/>
      <w:outlineLvl w:val="0"/>
    </w:pPr>
    <w:rPr>
      <w:rFonts w:eastAsiaTheme="majorEastAsia" w:cstheme="majorBidi"/>
      <w:b/>
      <w:bCs/>
      <w:caps/>
      <w:color w:val="003A62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212A"/>
    <w:pPr>
      <w:spacing w:before="240" w:after="120"/>
      <w:outlineLvl w:val="1"/>
    </w:pPr>
    <w:rPr>
      <w:rFonts w:eastAsiaTheme="majorEastAsia" w:cs="Arial"/>
      <w:b/>
      <w:color w:val="auto"/>
      <w:sz w:val="28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0C4790"/>
    <w:pPr>
      <w:outlineLvl w:val="2"/>
    </w:pPr>
    <w:rPr>
      <w:rFonts w:eastAsia="Yu Gothic Medium"/>
      <w:color w:val="000000"/>
      <w:szCs w:val="32"/>
      <w:lang w:eastAsia="en-I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60A22"/>
    <w:pPr>
      <w:keepNext/>
      <w:keepLines/>
      <w:numPr>
        <w:ilvl w:val="3"/>
        <w:numId w:val="2"/>
      </w:numPr>
      <w:spacing w:before="200" w:line="276" w:lineRule="auto"/>
      <w:jc w:val="both"/>
      <w:outlineLvl w:val="3"/>
    </w:pPr>
    <w:rPr>
      <w:rFonts w:eastAsiaTheme="majorEastAsia" w:cs="Arial"/>
      <w:b/>
      <w:bCs/>
      <w:iCs/>
      <w:color w:val="4F81BD"/>
      <w:sz w:val="22"/>
      <w:szCs w:val="22"/>
    </w:rPr>
  </w:style>
  <w:style w:type="paragraph" w:styleId="Heading5">
    <w:name w:val="heading 5"/>
    <w:basedOn w:val="Heading3"/>
    <w:next w:val="Normal"/>
    <w:link w:val="Heading5Char"/>
    <w:uiPriority w:val="9"/>
    <w:unhideWhenUsed/>
    <w:qFormat/>
    <w:rsid w:val="00560A22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560A22"/>
    <w:pPr>
      <w:numPr>
        <w:ilvl w:val="5"/>
      </w:numPr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A22"/>
    <w:pPr>
      <w:keepNext/>
      <w:keepLines/>
      <w:numPr>
        <w:ilvl w:val="6"/>
        <w:numId w:val="2"/>
      </w:numPr>
      <w:spacing w:before="20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A22"/>
    <w:pPr>
      <w:keepNext/>
      <w:keepLines/>
      <w:numPr>
        <w:ilvl w:val="7"/>
        <w:numId w:val="2"/>
      </w:numPr>
      <w:spacing w:before="20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A22"/>
    <w:pPr>
      <w:keepNext/>
      <w:keepLines/>
      <w:numPr>
        <w:ilvl w:val="8"/>
        <w:numId w:val="2"/>
      </w:numPr>
      <w:spacing w:before="200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671"/>
    <w:rPr>
      <w:rFonts w:ascii="Arial" w:eastAsiaTheme="majorEastAsia" w:hAnsi="Arial" w:cstheme="majorBidi"/>
      <w:b/>
      <w:bCs/>
      <w:caps/>
      <w:color w:val="003A6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212A"/>
    <w:rPr>
      <w:rFonts w:ascii="Arial" w:eastAsiaTheme="majorEastAsia" w:hAnsi="Arial" w:cs="Arial"/>
      <w:b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4790"/>
    <w:rPr>
      <w:rFonts w:ascii="Arial" w:eastAsia="Yu Gothic Medium" w:hAnsi="Arial" w:cs="Arial"/>
      <w:b/>
      <w:color w:val="000000"/>
      <w:sz w:val="28"/>
      <w:szCs w:val="32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60A22"/>
    <w:rPr>
      <w:rFonts w:ascii="Arial" w:eastAsiaTheme="majorEastAsia" w:hAnsi="Arial" w:cs="Arial"/>
      <w:b/>
      <w:bCs/>
      <w:iCs/>
      <w:color w:val="4F81BD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60A22"/>
    <w:rPr>
      <w:rFonts w:ascii="Arial" w:eastAsiaTheme="majorEastAsia" w:hAnsi="Arial" w:cstheme="majorBidi"/>
      <w:b/>
      <w:bCs/>
      <w:color w:val="4F81BD" w:themeColor="accent1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A22"/>
    <w:rPr>
      <w:rFonts w:ascii="Arial" w:eastAsiaTheme="majorEastAsia" w:hAnsi="Arial" w:cstheme="majorBidi"/>
      <w:b/>
      <w:bCs/>
      <w:color w:val="4F81BD" w:themeColor="accent1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A2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A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A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4257B"/>
    <w:pPr>
      <w:spacing w:after="200"/>
      <w:jc w:val="center"/>
    </w:pPr>
    <w:rPr>
      <w:rFonts w:cstheme="minorBidi"/>
      <w:bCs/>
      <w:color w:val="4C4C4C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4257B"/>
    <w:pPr>
      <w:pBdr>
        <w:bottom w:val="single" w:sz="8" w:space="4" w:color="4F81BD" w:themeColor="accent1"/>
      </w:pBdr>
      <w:spacing w:after="300"/>
      <w:contextualSpacing/>
      <w:jc w:val="both"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257B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560A22"/>
    <w:pPr>
      <w:spacing w:after="200" w:line="276" w:lineRule="auto"/>
      <w:jc w:val="center"/>
    </w:pPr>
    <w:rPr>
      <w:rFonts w:cstheme="minorBidi"/>
      <w:color w:val="4C4C4C"/>
      <w:sz w:val="26"/>
      <w:szCs w:val="26"/>
    </w:rPr>
  </w:style>
  <w:style w:type="character" w:customStyle="1" w:styleId="SubtitleChar">
    <w:name w:val="Subtitle Char"/>
    <w:basedOn w:val="DefaultParagraphFont"/>
    <w:link w:val="Subtitle"/>
    <w:rsid w:val="00560A22"/>
    <w:rPr>
      <w:rFonts w:ascii="Arial" w:hAnsi="Arial"/>
      <w:color w:val="4C4C4C"/>
      <w:sz w:val="26"/>
      <w:szCs w:val="26"/>
    </w:rPr>
  </w:style>
  <w:style w:type="paragraph" w:styleId="NoSpacing">
    <w:name w:val="No Spacing"/>
    <w:uiPriority w:val="1"/>
    <w:qFormat/>
    <w:rsid w:val="00560A22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aliases w:val="List Bullets,Q - List Paragraph,New 2"/>
    <w:basedOn w:val="Normal"/>
    <w:link w:val="ListParagraphChar"/>
    <w:uiPriority w:val="34"/>
    <w:qFormat/>
    <w:rsid w:val="0024257B"/>
    <w:pPr>
      <w:numPr>
        <w:numId w:val="1"/>
      </w:numPr>
      <w:spacing w:before="60" w:after="60"/>
    </w:pPr>
    <w:rPr>
      <w:rFonts w:cs="Arial"/>
    </w:rPr>
  </w:style>
  <w:style w:type="character" w:customStyle="1" w:styleId="ListParagraphChar">
    <w:name w:val="List Paragraph Char"/>
    <w:aliases w:val="List Bullets Char,Q - List Paragraph Char,New 2 Char"/>
    <w:basedOn w:val="DefaultParagraphFont"/>
    <w:link w:val="ListParagraph"/>
    <w:uiPriority w:val="34"/>
    <w:qFormat/>
    <w:rsid w:val="0024257B"/>
    <w:rPr>
      <w:rFonts w:ascii="Arial" w:hAnsi="Arial" w:cs="Arial"/>
      <w:sz w:val="20"/>
    </w:rPr>
  </w:style>
  <w:style w:type="character" w:styleId="IntenseEmphasis">
    <w:name w:val="Intense Emphasis"/>
    <w:aliases w:val="Sous titre sans num"/>
    <w:basedOn w:val="DefaultParagraphFont"/>
    <w:uiPriority w:val="21"/>
    <w:qFormat/>
    <w:rsid w:val="0024257B"/>
    <w:rPr>
      <w:rFonts w:ascii="Arial" w:hAnsi="Arial"/>
      <w:b/>
      <w:bCs/>
      <w:iCs/>
      <w:noProof w:val="0"/>
      <w:color w:val="4F81BD" w:themeColor="accent1"/>
      <w:sz w:val="26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0A22"/>
    <w:pPr>
      <w:outlineLvl w:val="9"/>
    </w:pPr>
    <w:rPr>
      <w:rFonts w:asciiTheme="majorHAnsi" w:hAnsiTheme="majorHAnsi"/>
      <w:lang w:eastAsia="ja-JP"/>
    </w:rPr>
  </w:style>
  <w:style w:type="paragraph" w:styleId="BodyText">
    <w:name w:val="Body Text"/>
    <w:basedOn w:val="Normal"/>
    <w:link w:val="BodyTextChar"/>
    <w:rsid w:val="008E1779"/>
    <w:pPr>
      <w:spacing w:after="160"/>
    </w:pPr>
    <w:rPr>
      <w:rFonts w:cstheme="minorBidi"/>
      <w:szCs w:val="20"/>
    </w:rPr>
  </w:style>
  <w:style w:type="character" w:customStyle="1" w:styleId="BodyTextChar">
    <w:name w:val="Body Text Char"/>
    <w:basedOn w:val="DefaultParagraphFont"/>
    <w:link w:val="BodyText"/>
    <w:rsid w:val="008E1779"/>
    <w:rPr>
      <w:rFonts w:ascii="Arial" w:hAnsi="Arial"/>
    </w:rPr>
  </w:style>
  <w:style w:type="paragraph" w:customStyle="1" w:styleId="Heading1BodyText">
    <w:name w:val="Heading 1 Body Text"/>
    <w:basedOn w:val="BodyText"/>
    <w:rsid w:val="008E1779"/>
    <w:pPr>
      <w:spacing w:after="80"/>
      <w:ind w:left="576"/>
    </w:pPr>
  </w:style>
  <w:style w:type="paragraph" w:customStyle="1" w:styleId="TableTitle2">
    <w:name w:val="Table Title 2"/>
    <w:basedOn w:val="Normal"/>
    <w:rsid w:val="008E1779"/>
    <w:pPr>
      <w:shd w:val="pct10" w:color="auto" w:fill="FFFFFF"/>
      <w:jc w:val="center"/>
    </w:pPr>
    <w:rPr>
      <w:rFonts w:cstheme="minorBidi"/>
      <w:b/>
      <w:szCs w:val="20"/>
    </w:rPr>
  </w:style>
  <w:style w:type="paragraph" w:customStyle="1" w:styleId="TableData">
    <w:name w:val="Table Data"/>
    <w:basedOn w:val="Normal"/>
    <w:rsid w:val="008E1779"/>
    <w:pPr>
      <w:spacing w:before="20" w:after="20"/>
    </w:pPr>
    <w:rPr>
      <w:rFonts w:cstheme="minorBidi"/>
      <w:sz w:val="16"/>
      <w:szCs w:val="20"/>
    </w:rPr>
  </w:style>
  <w:style w:type="character" w:styleId="PageNumber">
    <w:name w:val="page number"/>
    <w:basedOn w:val="DefaultParagraphFont"/>
    <w:rsid w:val="008E1779"/>
  </w:style>
  <w:style w:type="character" w:styleId="PlaceholderText">
    <w:name w:val="Placeholder Text"/>
    <w:basedOn w:val="DefaultParagraphFont"/>
    <w:uiPriority w:val="99"/>
    <w:semiHidden/>
    <w:rsid w:val="008E177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1779"/>
    <w:pPr>
      <w:tabs>
        <w:tab w:val="center" w:pos="4680"/>
        <w:tab w:val="right" w:pos="9360"/>
      </w:tabs>
      <w:jc w:val="both"/>
    </w:pPr>
    <w:rPr>
      <w:rFonts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E1779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rsid w:val="008E1779"/>
    <w:pPr>
      <w:tabs>
        <w:tab w:val="center" w:pos="4680"/>
        <w:tab w:val="right" w:pos="9360"/>
      </w:tabs>
      <w:jc w:val="both"/>
    </w:pPr>
    <w:rPr>
      <w:rFonts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E1779"/>
    <w:rPr>
      <w:rFonts w:ascii="Arial" w:hAnsi="Arial"/>
      <w:sz w:val="22"/>
      <w:szCs w:val="24"/>
    </w:rPr>
  </w:style>
  <w:style w:type="table" w:styleId="TableGrid">
    <w:name w:val="Table Grid"/>
    <w:aliases w:val="KS 2"/>
    <w:basedOn w:val="TableNormal"/>
    <w:uiPriority w:val="59"/>
    <w:rsid w:val="008E1779"/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1779"/>
    <w:rPr>
      <w:color w:val="0000FF" w:themeColor="hyperlink"/>
      <w:u w:val="single"/>
    </w:rPr>
  </w:style>
  <w:style w:type="paragraph" w:customStyle="1" w:styleId="NoNumberHeading">
    <w:name w:val="No Number Heading"/>
    <w:basedOn w:val="Heading1"/>
    <w:link w:val="NoNumberHeadingChar"/>
    <w:qFormat/>
    <w:rsid w:val="005278B3"/>
    <w:pPr>
      <w:pBdr>
        <w:bottom w:val="single" w:sz="8" w:space="3" w:color="808080" w:themeColor="background1" w:themeShade="80"/>
      </w:pBdr>
      <w:spacing w:before="360" w:line="240" w:lineRule="auto"/>
      <w:ind w:right="43"/>
      <w:jc w:val="left"/>
    </w:pPr>
    <w:rPr>
      <w:rFonts w:ascii="Work Sans" w:eastAsia="Dotum" w:hAnsi="Work Sans" w:cs="Arial"/>
      <w:b w:val="0"/>
      <w:caps w:val="0"/>
      <w:sz w:val="36"/>
    </w:rPr>
  </w:style>
  <w:style w:type="character" w:customStyle="1" w:styleId="NoNumberHeadingChar">
    <w:name w:val="No Number Heading Char"/>
    <w:basedOn w:val="Heading1Char"/>
    <w:link w:val="NoNumberHeading"/>
    <w:rsid w:val="005278B3"/>
    <w:rPr>
      <w:rFonts w:ascii="Work Sans" w:eastAsia="Dotum" w:hAnsi="Work Sans" w:cs="Arial"/>
      <w:b w:val="0"/>
      <w:bCs/>
      <w:caps w:val="0"/>
      <w:color w:val="003A62"/>
      <w:sz w:val="36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4257B"/>
    <w:pPr>
      <w:tabs>
        <w:tab w:val="left" w:pos="567"/>
        <w:tab w:val="right" w:leader="dot" w:pos="9060"/>
      </w:tabs>
      <w:spacing w:after="100"/>
      <w:jc w:val="both"/>
    </w:pPr>
    <w:rPr>
      <w:rFonts w:cstheme="minorBidi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A778B0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Bullet1">
    <w:name w:val="Heading 1 Bullet 1"/>
    <w:basedOn w:val="Heading1BodyText"/>
    <w:rsid w:val="00A778B0"/>
    <w:pPr>
      <w:tabs>
        <w:tab w:val="num" w:pos="720"/>
      </w:tabs>
      <w:spacing w:after="60"/>
      <w:ind w:left="1152" w:hanging="288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4257B"/>
    <w:pPr>
      <w:tabs>
        <w:tab w:val="right" w:leader="dot" w:pos="9060"/>
      </w:tabs>
      <w:spacing w:after="100"/>
      <w:ind w:left="220" w:firstLine="64"/>
      <w:jc w:val="both"/>
    </w:pPr>
    <w:rPr>
      <w:rFonts w:cstheme="minorBidi"/>
      <w:szCs w:val="22"/>
    </w:rPr>
  </w:style>
  <w:style w:type="character" w:customStyle="1" w:styleId="DefaultPara">
    <w:name w:val="Default Para"/>
    <w:rsid w:val="00644B4A"/>
  </w:style>
  <w:style w:type="character" w:styleId="Strong">
    <w:name w:val="Strong"/>
    <w:uiPriority w:val="22"/>
    <w:qFormat/>
    <w:rsid w:val="00560A22"/>
    <w:rPr>
      <w:rFonts w:ascii="Work Sans SemiBold" w:eastAsia="Calibri" w:hAnsi="Work Sans SemiBold" w:cs="Arial"/>
    </w:rPr>
  </w:style>
  <w:style w:type="paragraph" w:customStyle="1" w:styleId="TItleClientfullname">
    <w:name w:val="TItle_Client_full_name"/>
    <w:basedOn w:val="Normal"/>
    <w:qFormat/>
    <w:rsid w:val="0024257B"/>
    <w:pPr>
      <w:keepNext/>
      <w:keepLines/>
      <w:suppressAutoHyphens/>
      <w:spacing w:before="600"/>
      <w:jc w:val="center"/>
    </w:pPr>
    <w:rPr>
      <w:b/>
      <w:caps/>
      <w:color w:val="00439F"/>
      <w:w w:val="85"/>
      <w:sz w:val="6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4257B"/>
    <w:pPr>
      <w:tabs>
        <w:tab w:val="right" w:leader="dot" w:pos="9060"/>
      </w:tabs>
      <w:spacing w:after="100" w:line="276" w:lineRule="auto"/>
      <w:ind w:left="284"/>
      <w:jc w:val="both"/>
    </w:pPr>
    <w:rPr>
      <w:rFonts w:cstheme="minorBidi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C530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3018"/>
    <w:pPr>
      <w:spacing w:after="200"/>
      <w:jc w:val="both"/>
    </w:pPr>
    <w:rPr>
      <w:rFonts w:cstheme="minorBidi"/>
      <w:szCs w:val="20"/>
      <w:lang w:val="fr-CH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3018"/>
    <w:rPr>
      <w:rFonts w:ascii="Work Sans Light" w:hAnsi="Work Sans Light"/>
      <w:sz w:val="20"/>
      <w:szCs w:val="20"/>
      <w:lang w:val="fr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018"/>
    <w:pPr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018"/>
    <w:rPr>
      <w:rFonts w:ascii="Segoe UI" w:hAnsi="Segoe UI" w:cs="Segoe UI"/>
      <w:sz w:val="18"/>
      <w:szCs w:val="18"/>
    </w:rPr>
  </w:style>
  <w:style w:type="table" w:customStyle="1" w:styleId="PlainTable11">
    <w:name w:val="Plain Table 11"/>
    <w:basedOn w:val="TableNormal"/>
    <w:uiPriority w:val="41"/>
    <w:rsid w:val="00ED74D7"/>
    <w:pPr>
      <w:spacing w:after="0" w:line="240" w:lineRule="auto"/>
    </w:pPr>
    <w:rPr>
      <w:lang w:val="fr-CH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0708E8"/>
    <w:pPr>
      <w:spacing w:after="0" w:line="240" w:lineRule="auto"/>
    </w:pPr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6182"/>
    <w:pPr>
      <w:spacing w:after="0"/>
    </w:pPr>
    <w:rPr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6182"/>
    <w:rPr>
      <w:rFonts w:ascii="Work Sans Light" w:hAnsi="Work Sans Light"/>
      <w:b/>
      <w:bCs/>
      <w:sz w:val="20"/>
      <w:szCs w:val="20"/>
      <w:lang w:val="fr-CH"/>
    </w:rPr>
  </w:style>
  <w:style w:type="character" w:styleId="UnresolvedMention">
    <w:name w:val="Unresolved Mention"/>
    <w:basedOn w:val="DefaultParagraphFont"/>
    <w:uiPriority w:val="99"/>
    <w:semiHidden/>
    <w:unhideWhenUsed/>
    <w:rsid w:val="00EE1124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8027F5"/>
  </w:style>
  <w:style w:type="paragraph" w:styleId="TableofFigures">
    <w:name w:val="table of figures"/>
    <w:basedOn w:val="Normal"/>
    <w:next w:val="Normal"/>
    <w:uiPriority w:val="99"/>
    <w:unhideWhenUsed/>
    <w:rsid w:val="00561687"/>
    <w:pPr>
      <w:spacing w:line="276" w:lineRule="auto"/>
      <w:jc w:val="both"/>
    </w:pPr>
    <w:rPr>
      <w:rFonts w:cstheme="minorBidi"/>
      <w:bCs/>
      <w:color w:val="auto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316C3D"/>
    <w:rPr>
      <w:color w:val="800080" w:themeColor="followedHyperlink"/>
      <w:u w:val="single"/>
    </w:rPr>
  </w:style>
  <w:style w:type="table" w:styleId="GridTable2-Accent1">
    <w:name w:val="Grid Table 2 Accent 1"/>
    <w:basedOn w:val="TableNormal"/>
    <w:uiPriority w:val="47"/>
    <w:rsid w:val="003A244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CodeSnippit">
    <w:name w:val="Code Snippit"/>
    <w:next w:val="Normal"/>
    <w:autoRedefine/>
    <w:qFormat/>
    <w:rsid w:val="0024257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 w:line="240" w:lineRule="auto"/>
      <w:ind w:firstLine="288"/>
    </w:pPr>
    <w:rPr>
      <w:rFonts w:ascii="Courier New" w:eastAsia="Calibri" w:hAnsi="Courier New" w:cs="Arial"/>
      <w:bCs/>
      <w:noProof/>
      <w:color w:val="000000"/>
      <w:sz w:val="20"/>
      <w:szCs w:val="22"/>
    </w:rPr>
  </w:style>
  <w:style w:type="paragraph" w:customStyle="1" w:styleId="CodeBlock">
    <w:name w:val="Code Block"/>
    <w:next w:val="Normal"/>
    <w:link w:val="CodeBlockChar"/>
    <w:rsid w:val="0079539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/>
      <w:ind w:left="360"/>
      <w:contextualSpacing/>
    </w:pPr>
    <w:rPr>
      <w:rFonts w:ascii="Courier New" w:eastAsia="Calibri" w:hAnsi="Courier New" w:cs="Arial"/>
      <w:bCs/>
      <w:color w:val="000000"/>
      <w:sz w:val="20"/>
      <w:szCs w:val="22"/>
    </w:rPr>
  </w:style>
  <w:style w:type="character" w:customStyle="1" w:styleId="CodeBlockChar">
    <w:name w:val="Code Block Char"/>
    <w:basedOn w:val="DefaultParagraphFont"/>
    <w:link w:val="CodeBlock"/>
    <w:rsid w:val="00795399"/>
    <w:rPr>
      <w:rFonts w:ascii="Courier New" w:eastAsia="Calibri" w:hAnsi="Courier New" w:cs="Arial"/>
      <w:bCs/>
      <w:color w:val="000000"/>
      <w:sz w:val="20"/>
      <w:szCs w:val="22"/>
      <w:shd w:val="clear" w:color="auto" w:fill="F2F2F2" w:themeFill="background1" w:themeFillShade="F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99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991"/>
    <w:rPr>
      <w:rFonts w:ascii="Arial" w:hAnsi="Arial"/>
      <w:i/>
      <w:iCs/>
      <w:color w:val="4F81BD" w:themeColor="accent1"/>
      <w:sz w:val="20"/>
    </w:rPr>
  </w:style>
  <w:style w:type="character" w:styleId="BookTitle">
    <w:name w:val="Book Title"/>
    <w:basedOn w:val="DefaultParagraphFont"/>
    <w:uiPriority w:val="33"/>
    <w:qFormat/>
    <w:rsid w:val="0024257B"/>
    <w:rPr>
      <w:b/>
      <w:bCs/>
      <w:i/>
      <w:iCs/>
      <w:spacing w:val="5"/>
    </w:rPr>
  </w:style>
  <w:style w:type="character" w:customStyle="1" w:styleId="normaltextrun">
    <w:name w:val="normaltextrun"/>
    <w:basedOn w:val="DefaultParagraphFont"/>
    <w:rsid w:val="000869E0"/>
  </w:style>
  <w:style w:type="character" w:customStyle="1" w:styleId="eop">
    <w:name w:val="eop"/>
    <w:basedOn w:val="DefaultParagraphFont"/>
    <w:rsid w:val="000869E0"/>
  </w:style>
  <w:style w:type="paragraph" w:customStyle="1" w:styleId="paragraph">
    <w:name w:val="paragraph"/>
    <w:basedOn w:val="Normal"/>
    <w:rsid w:val="003B765B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</w:rPr>
  </w:style>
  <w:style w:type="paragraph" w:styleId="NormalWeb">
    <w:name w:val="Normal (Web)"/>
    <w:basedOn w:val="Normal"/>
    <w:uiPriority w:val="99"/>
    <w:semiHidden/>
    <w:unhideWhenUsed/>
    <w:rsid w:val="004747D6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</w:rPr>
  </w:style>
  <w:style w:type="character" w:styleId="Emphasis">
    <w:name w:val="Emphasis"/>
    <w:basedOn w:val="DefaultParagraphFont"/>
    <w:uiPriority w:val="20"/>
    <w:qFormat/>
    <w:rsid w:val="004747D6"/>
    <w:rPr>
      <w:i/>
      <w:iCs/>
    </w:rPr>
  </w:style>
  <w:style w:type="character" w:styleId="Mention">
    <w:name w:val="Mention"/>
    <w:basedOn w:val="DefaultParagraphFont"/>
    <w:uiPriority w:val="99"/>
    <w:unhideWhenUsed/>
    <w:rsid w:val="00051025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0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4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7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elotnek/Library/Group%2520Containers/UBF8T346G9.Office/User%2520Content.localized/Templates.localized/Feb2022%25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07CFC9ACA24DE7BFA74F30FE0E8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A9B1B-47EC-424A-9283-E9F8176B5CD2}"/>
      </w:docPartPr>
      <w:docPartBody>
        <w:p w:rsidR="00BE76CA" w:rsidRDefault="005D77B9">
          <w:pPr>
            <w:pStyle w:val="0807CFC9ACA24DE7BFA74F30FE0E81FE"/>
          </w:pPr>
          <w:r w:rsidRPr="00567573">
            <w:rPr>
              <w:rStyle w:val="PlaceholderText"/>
            </w:rPr>
            <w:t>[Publish Date]</w:t>
          </w:r>
        </w:p>
      </w:docPartBody>
    </w:docPart>
    <w:docPart>
      <w:docPartPr>
        <w:name w:val="7CF4FCC9222141C98882FF6104EFF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D09F0-4116-4482-973A-8E924F2767EB}"/>
      </w:docPartPr>
      <w:docPartBody>
        <w:p w:rsidR="00BE76CA" w:rsidRDefault="005D77B9">
          <w:pPr>
            <w:pStyle w:val="7CF4FCC9222141C98882FF6104EFF93C"/>
          </w:pPr>
          <w:r w:rsidRPr="006B6E59">
            <w:rPr>
              <w:rStyle w:val="PlaceholderText"/>
            </w:rPr>
            <w:t>[Category]</w:t>
          </w:r>
        </w:p>
      </w:docPartBody>
    </w:docPart>
    <w:docPart>
      <w:docPartPr>
        <w:name w:val="0FDA6A0EE0FF417AB66C746D4775E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FF2ED-5BE4-48D7-B5D6-3B9D49C850FE}"/>
      </w:docPartPr>
      <w:docPartBody>
        <w:p w:rsidR="00BE76CA" w:rsidRDefault="005D77B9">
          <w:pPr>
            <w:pStyle w:val="0FDA6A0EE0FF417AB66C746D4775E257"/>
          </w:pPr>
          <w:r w:rsidRPr="003A6D2B">
            <w:rPr>
              <w:rStyle w:val="PlaceholderText"/>
            </w:rPr>
            <w:t>[Title]</w:t>
          </w:r>
        </w:p>
      </w:docPartBody>
    </w:docPart>
    <w:docPart>
      <w:docPartPr>
        <w:name w:val="0671E94568BBEA4FA1B0D44A07EEF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3DAFC-786E-D94E-8D59-40D3258BBA85}"/>
      </w:docPartPr>
      <w:docPartBody>
        <w:p w:rsidR="00E56F75" w:rsidRDefault="00C40DC6" w:rsidP="00C40DC6">
          <w:pPr>
            <w:pStyle w:val="0671E94568BBEA4FA1B0D44A07EEFACC"/>
          </w:pPr>
          <w:r w:rsidRPr="00567573">
            <w:rPr>
              <w:rStyle w:val="PlaceholderText"/>
            </w:rPr>
            <w:t>[Publish Date]</w:t>
          </w:r>
        </w:p>
      </w:docPartBody>
    </w:docPart>
    <w:docPart>
      <w:docPartPr>
        <w:name w:val="39284024F4B1434A9CEF69768ECEC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45B49-D15C-2645-B65F-5DA347B7BCCB}"/>
      </w:docPartPr>
      <w:docPartBody>
        <w:p w:rsidR="00E56F75" w:rsidRDefault="00C40DC6" w:rsidP="00C40DC6">
          <w:pPr>
            <w:pStyle w:val="39284024F4B1434A9CEF69768ECEC281"/>
          </w:pPr>
          <w:r w:rsidRPr="006B6E59">
            <w:rPr>
              <w:rStyle w:val="PlaceholderText"/>
            </w:rPr>
            <w:t>[Category]</w:t>
          </w:r>
        </w:p>
      </w:docPartBody>
    </w:docPart>
    <w:docPart>
      <w:docPartPr>
        <w:name w:val="31EAA2338657B04DA8CE34316783C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1E96F-DA07-1D41-96CB-4C4D71B3A0CE}"/>
      </w:docPartPr>
      <w:docPartBody>
        <w:p w:rsidR="00E56F75" w:rsidRDefault="00C40DC6" w:rsidP="00C40DC6">
          <w:pPr>
            <w:pStyle w:val="31EAA2338657B04DA8CE34316783C0DC"/>
          </w:pPr>
          <w:r w:rsidRPr="003A6D2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ork Sans Light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ork Sans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ork Sans SemiBold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B9"/>
    <w:rsid w:val="00085F82"/>
    <w:rsid w:val="000873A6"/>
    <w:rsid w:val="00132403"/>
    <w:rsid w:val="00192265"/>
    <w:rsid w:val="0024648B"/>
    <w:rsid w:val="002B3D59"/>
    <w:rsid w:val="003270CC"/>
    <w:rsid w:val="003337F0"/>
    <w:rsid w:val="003532B7"/>
    <w:rsid w:val="003D6563"/>
    <w:rsid w:val="00405C66"/>
    <w:rsid w:val="005D77B9"/>
    <w:rsid w:val="00644DB0"/>
    <w:rsid w:val="006521F6"/>
    <w:rsid w:val="00661C19"/>
    <w:rsid w:val="0068797B"/>
    <w:rsid w:val="006C2B52"/>
    <w:rsid w:val="00742193"/>
    <w:rsid w:val="00784A03"/>
    <w:rsid w:val="007E1E59"/>
    <w:rsid w:val="009371FD"/>
    <w:rsid w:val="009F4CDB"/>
    <w:rsid w:val="00A32D34"/>
    <w:rsid w:val="00BE76CA"/>
    <w:rsid w:val="00C10070"/>
    <w:rsid w:val="00C40DC6"/>
    <w:rsid w:val="00C44F13"/>
    <w:rsid w:val="00D57FF3"/>
    <w:rsid w:val="00DE77B1"/>
    <w:rsid w:val="00E56F75"/>
    <w:rsid w:val="00F92478"/>
    <w:rsid w:val="00FA4CAD"/>
    <w:rsid w:val="00FB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DC6"/>
    <w:rPr>
      <w:color w:val="808080"/>
    </w:rPr>
  </w:style>
  <w:style w:type="paragraph" w:customStyle="1" w:styleId="0807CFC9ACA24DE7BFA74F30FE0E81FE">
    <w:name w:val="0807CFC9ACA24DE7BFA74F30FE0E81FE"/>
  </w:style>
  <w:style w:type="paragraph" w:customStyle="1" w:styleId="7CF4FCC9222141C98882FF6104EFF93C">
    <w:name w:val="7CF4FCC9222141C98882FF6104EFF93C"/>
  </w:style>
  <w:style w:type="paragraph" w:customStyle="1" w:styleId="0FDA6A0EE0FF417AB66C746D4775E257">
    <w:name w:val="0FDA6A0EE0FF417AB66C746D4775E257"/>
  </w:style>
  <w:style w:type="paragraph" w:customStyle="1" w:styleId="0671E94568BBEA4FA1B0D44A07EEFACC">
    <w:name w:val="0671E94568BBEA4FA1B0D44A07EEFACC"/>
    <w:rsid w:val="00C40DC6"/>
    <w:pPr>
      <w:spacing w:after="0" w:line="240" w:lineRule="auto"/>
    </w:pPr>
    <w:rPr>
      <w:sz w:val="24"/>
      <w:szCs w:val="24"/>
      <w:lang w:val="en-CL"/>
    </w:rPr>
  </w:style>
  <w:style w:type="paragraph" w:customStyle="1" w:styleId="39284024F4B1434A9CEF69768ECEC281">
    <w:name w:val="39284024F4B1434A9CEF69768ECEC281"/>
    <w:rsid w:val="00C40DC6"/>
    <w:pPr>
      <w:spacing w:after="0" w:line="240" w:lineRule="auto"/>
    </w:pPr>
    <w:rPr>
      <w:sz w:val="24"/>
      <w:szCs w:val="24"/>
      <w:lang w:val="en-CL"/>
    </w:rPr>
  </w:style>
  <w:style w:type="paragraph" w:customStyle="1" w:styleId="31EAA2338657B04DA8CE34316783C0DC">
    <w:name w:val="31EAA2338657B04DA8CE34316783C0DC"/>
    <w:rsid w:val="00C40DC6"/>
    <w:pPr>
      <w:spacing w:after="0" w:line="240" w:lineRule="auto"/>
    </w:pPr>
    <w:rPr>
      <w:sz w:val="24"/>
      <w:szCs w:val="24"/>
      <w:lang w:val="en-C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5F755B2-17EB-4741-87E3-9479531C0C75}">
  <we:reference id="wa200001011" version="1.2.0.0" store="en-US" storeType="OMEX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2022-07-20T00:00:00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0A3FCC84A9EC428400102F577D63FF" ma:contentTypeVersion="12" ma:contentTypeDescription="Create a new document." ma:contentTypeScope="" ma:versionID="7b41621c3a40a9382c0abb893e33cda7">
  <xsd:schema xmlns:xsd="http://www.w3.org/2001/XMLSchema" xmlns:xs="http://www.w3.org/2001/XMLSchema" xmlns:p="http://schemas.microsoft.com/office/2006/metadata/properties" xmlns:ns2="ffc530e6-592e-438f-a53b-35e170200ab3" xmlns:ns3="74db7c8c-6137-4550-9e00-f14c14dc2b41" targetNamespace="http://schemas.microsoft.com/office/2006/metadata/properties" ma:root="true" ma:fieldsID="c3bef588756e87c774c0964cf91d5aa4" ns2:_="" ns3:_="">
    <xsd:import namespace="ffc530e6-592e-438f-a53b-35e170200ab3"/>
    <xsd:import namespace="74db7c8c-6137-4550-9e00-f14c14dc2b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c530e6-592e-438f-a53b-35e170200a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db7c8c-6137-4550-9e00-f14c14dc2b4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B339FD-90D3-4307-BECC-AB2928FA4C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33075C-8A34-4915-9480-0DA6D36059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8DE467-8393-44D1-89B0-037281A9384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CDE5CEA-FF6A-4BFD-A52B-836CCDA16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c530e6-592e-438f-a53b-35e170200ab3"/>
    <ds:schemaRef ds:uri="74db7c8c-6137-4550-9e00-f14c14dc2b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Feb2022%20TEMPLATE.dotx</Template>
  <TotalTime>65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Secure Code Review</vt:lpstr>
    </vt:vector>
  </TitlesOfParts>
  <Manager>xxxxxx</Manager>
  <Company>ATMTA</Company>
  <LinksUpToDate>false</LinksUpToDate>
  <CharactersWithSpaces>154</CharactersWithSpaces>
  <SharedDoc>false</SharedDoc>
  <HLinks>
    <vt:vector size="156" baseType="variant">
      <vt:variant>
        <vt:i4>3276859</vt:i4>
      </vt:variant>
      <vt:variant>
        <vt:i4>156</vt:i4>
      </vt:variant>
      <vt:variant>
        <vt:i4>0</vt:i4>
      </vt:variant>
      <vt:variant>
        <vt:i4>5</vt:i4>
      </vt:variant>
      <vt:variant>
        <vt:lpwstr>https://github.com/bitcoinbook/bitcoinbook/blob/develop/ch04.asciidoc</vt:lpwstr>
      </vt:variant>
      <vt:variant>
        <vt:lpwstr>vanity-address-security</vt:lpwstr>
      </vt:variant>
      <vt:variant>
        <vt:i4>1245236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_Toc100053078</vt:lpwstr>
      </vt:variant>
      <vt:variant>
        <vt:i4>1245236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_Toc100053077</vt:lpwstr>
      </vt:variant>
      <vt:variant>
        <vt:i4>1245236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_Toc100053076</vt:lpwstr>
      </vt:variant>
      <vt:variant>
        <vt:i4>1572914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_Toc109229847</vt:lpwstr>
      </vt:variant>
      <vt:variant>
        <vt:i4>1572914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_Toc109229846</vt:lpwstr>
      </vt:variant>
      <vt:variant>
        <vt:i4>1572914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_Toc109229845</vt:lpwstr>
      </vt:variant>
      <vt:variant>
        <vt:i4>1572914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_Toc109229844</vt:lpwstr>
      </vt:variant>
      <vt:variant>
        <vt:i4>1572914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_Toc109229843</vt:lpwstr>
      </vt:variant>
      <vt:variant>
        <vt:i4>1572914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_Toc109229842</vt:lpwstr>
      </vt:variant>
      <vt:variant>
        <vt:i4>1572914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_Toc109229841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_Toc109229840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_Toc109229839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_Toc109229838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_Toc109229837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_Toc109229836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_Toc109229835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_Toc109229834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_Toc109229833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_Toc109229832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_Toc109229831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_Toc109229830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_Toc109229829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_Toc109229828</vt:lpwstr>
      </vt:variant>
      <vt:variant>
        <vt:i4>3276866</vt:i4>
      </vt:variant>
      <vt:variant>
        <vt:i4>3</vt:i4>
      </vt:variant>
      <vt:variant>
        <vt:i4>0</vt:i4>
      </vt:variant>
      <vt:variant>
        <vt:i4>5</vt:i4>
      </vt:variant>
      <vt:variant>
        <vt:lpwstr>mailto:Matias.Barrios@skidata.com</vt:lpwstr>
      </vt:variant>
      <vt:variant>
        <vt:lpwstr/>
      </vt:variant>
      <vt:variant>
        <vt:i4>4849717</vt:i4>
      </vt:variant>
      <vt:variant>
        <vt:i4>0</vt:i4>
      </vt:variant>
      <vt:variant>
        <vt:i4>0</vt:i4>
      </vt:variant>
      <vt:variant>
        <vt:i4>5</vt:i4>
      </vt:variant>
      <vt:variant>
        <vt:lpwstr>mailto:brandon.gilchrist@kudelskisecurity.com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Code Review</dc:title>
  <dc:subject/>
  <dc:creator>Erquitt Michael</dc:creator>
  <cp:keywords/>
  <dc:description/>
  <cp:lastModifiedBy>Matias Barrios</cp:lastModifiedBy>
  <cp:revision>862</cp:revision>
  <cp:lastPrinted>2022-07-19T00:27:00Z</cp:lastPrinted>
  <dcterms:created xsi:type="dcterms:W3CDTF">2022-03-15T12:51:00Z</dcterms:created>
  <dcterms:modified xsi:type="dcterms:W3CDTF">2022-11-25T22:30:00Z</dcterms:modified>
  <cp:category>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0x010100EC0A3FCC84A9EC428400102F577D63FF</vt:lpwstr>
  </property>
  <property fmtid="{D5CDD505-2E9C-101B-9397-08002B2CF9AE}" pid="3" name="grammarly_documentId">
    <vt:lpwstr>documentId_919</vt:lpwstr>
  </property>
  <property fmtid="{D5CDD505-2E9C-101B-9397-08002B2CF9AE}" pid="4" name="grammarly_documentContext">
    <vt:lpwstr>{"goals":[],"domain":"general","emotions":[],"dialect":"american"}</vt:lpwstr>
  </property>
</Properties>
</file>